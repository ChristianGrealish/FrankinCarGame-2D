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3D" w:rsidRDefault="006D0132" w:rsidP="006D0132">
      <w:pPr>
        <w:jc w:val="center"/>
      </w:pPr>
      <w:r>
        <w:rPr>
          <w:noProof/>
        </w:rPr>
        <w:drawing>
          <wp:inline distT="0" distB="0" distL="0" distR="0">
            <wp:extent cx="3571875" cy="1949485"/>
            <wp:effectExtent l="0" t="0" r="0" b="0"/>
            <wp:docPr id="1" name="Picture 1" descr="C:\Users\Ryan\Desktop\logo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logo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8552" cy="1958587"/>
                    </a:xfrm>
                    <a:prstGeom prst="rect">
                      <a:avLst/>
                    </a:prstGeom>
                    <a:noFill/>
                    <a:ln>
                      <a:noFill/>
                    </a:ln>
                  </pic:spPr>
                </pic:pic>
              </a:graphicData>
            </a:graphic>
          </wp:inline>
        </w:drawing>
      </w:r>
    </w:p>
    <w:p w:rsidR="00322360" w:rsidRDefault="00322360"/>
    <w:p w:rsidR="0034594B" w:rsidRDefault="0034594B"/>
    <w:p w:rsidR="00322360" w:rsidRPr="0034594B" w:rsidRDefault="00322360" w:rsidP="0034594B">
      <w:pPr>
        <w:rPr>
          <w:b/>
        </w:rPr>
      </w:pPr>
      <w:r w:rsidRPr="0034594B">
        <w:rPr>
          <w:b/>
        </w:rPr>
        <w:t>Version (See Asset Store):</w:t>
      </w:r>
    </w:p>
    <w:p w:rsidR="00322360" w:rsidRDefault="00322360" w:rsidP="00322360">
      <w:r>
        <w:t>All updates will be featured on the Asset store version notes.</w:t>
      </w:r>
    </w:p>
    <w:p w:rsidR="00322360" w:rsidRDefault="00322360" w:rsidP="00322360"/>
    <w:p w:rsidR="00322360" w:rsidRDefault="00322360" w:rsidP="00322360">
      <w:r w:rsidRPr="0034594B">
        <w:rPr>
          <w:b/>
        </w:rPr>
        <w:t>Are there any more features planned?</w:t>
      </w:r>
      <w:r>
        <w:br/>
        <w:t xml:space="preserve">Depending on the kind of support we get from users and if they are more interested in seeing more, then why not </w:t>
      </w:r>
      <w:r>
        <w:sym w:font="Wingdings" w:char="F04A"/>
      </w:r>
    </w:p>
    <w:p w:rsidR="00322360" w:rsidRDefault="00322360" w:rsidP="00322360"/>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Pr>
        <w:jc w:val="center"/>
      </w:pPr>
      <w:r>
        <w:t>.</w:t>
      </w:r>
    </w:p>
    <w:p w:rsidR="00322360" w:rsidRDefault="00322360" w:rsidP="00322360"/>
    <w:p w:rsidR="0034594B" w:rsidRDefault="0034594B" w:rsidP="0034594B">
      <w:r>
        <w:t xml:space="preserve">Thank you for buying this KIT, please remember to leave a </w:t>
      </w:r>
      <w:r w:rsidRPr="007C6D90">
        <w:rPr>
          <w:color w:val="ED7D31" w:themeColor="accent2"/>
          <w:u w:val="single"/>
        </w:rPr>
        <w:t>review</w:t>
      </w:r>
      <w:r>
        <w:t xml:space="preserve"> so we can improve it more.</w:t>
      </w:r>
    </w:p>
    <w:p w:rsidR="0034594B" w:rsidRDefault="0034594B" w:rsidP="0034594B">
      <w:pPr>
        <w:pStyle w:val="Heading5"/>
        <w:jc w:val="center"/>
      </w:pPr>
    </w:p>
    <w:p w:rsidR="00322360" w:rsidRDefault="00322360" w:rsidP="00322360">
      <w:r>
        <w:t xml:space="preserve">Welcome to </w:t>
      </w:r>
      <w:r w:rsidR="006D0132">
        <w:t xml:space="preserve">2D Platform </w:t>
      </w:r>
      <w:r w:rsidR="006D0132">
        <w:t>–</w:t>
      </w:r>
      <w:r w:rsidR="006D0132">
        <w:t xml:space="preserve"> Hill Climb Racing Driving KIT</w:t>
      </w:r>
      <w:r>
        <w:t xml:space="preserve"> Documentation. This will tell you everything you need to know about the KIT.</w:t>
      </w:r>
    </w:p>
    <w:p w:rsidR="0034594B" w:rsidRDefault="0034594B" w:rsidP="00322360"/>
    <w:p w:rsidR="00322360" w:rsidRPr="006D0132" w:rsidRDefault="00322360" w:rsidP="0034594B">
      <w:pPr>
        <w:pStyle w:val="Title"/>
        <w:rPr>
          <w:color w:val="70AD47" w:themeColor="accent6"/>
          <w:sz w:val="32"/>
          <w:szCs w:val="32"/>
        </w:rPr>
      </w:pPr>
      <w:r w:rsidRPr="006D0132">
        <w:rPr>
          <w:color w:val="70AD47" w:themeColor="accent6"/>
          <w:sz w:val="32"/>
          <w:szCs w:val="32"/>
        </w:rPr>
        <w:t>What is this KIT?</w:t>
      </w:r>
    </w:p>
    <w:p w:rsidR="006D0132" w:rsidRDefault="006D0132">
      <w:pPr>
        <w:rPr>
          <w:b/>
        </w:rPr>
      </w:pPr>
    </w:p>
    <w:p w:rsidR="0065729F" w:rsidRDefault="00322360">
      <w:r>
        <w:rPr>
          <w:b/>
        </w:rPr>
        <w:t xml:space="preserve">This is a kit which contains models, prefabs, items, player, and settings and scripts both JS and C# which </w:t>
      </w:r>
      <w:r>
        <w:t xml:space="preserve">was made for those who are new and want to learn more about creating a 2D </w:t>
      </w:r>
      <w:r w:rsidR="00775610">
        <w:t>platform</w:t>
      </w:r>
      <w:r w:rsidR="006D0132">
        <w:t xml:space="preserve"> racing or driving game.</w:t>
      </w:r>
      <w:r>
        <w:t xml:space="preserve"> </w:t>
      </w:r>
      <w:r w:rsidR="006D0132">
        <w:t>(</w:t>
      </w:r>
      <w:r w:rsidR="00762A7F">
        <w:t>Or</w:t>
      </w:r>
      <w:r>
        <w:t xml:space="preserve"> any other similar type</w:t>
      </w:r>
      <w:r w:rsidR="006D0132">
        <w:t>)</w:t>
      </w:r>
      <w:r>
        <w:t xml:space="preserve"> This KIT provides you with simple codes, models, animations, menu, textures and ever</w:t>
      </w:r>
      <w:r w:rsidR="00775610">
        <w:t>ything to start your own game and i</w:t>
      </w:r>
      <w:r>
        <w:t xml:space="preserve">ncluding </w:t>
      </w:r>
      <w:r w:rsidR="006D0132">
        <w:t>3</w:t>
      </w:r>
      <w:r w:rsidR="00775610">
        <w:t xml:space="preserve"> example projects along with menu</w:t>
      </w:r>
      <w:r>
        <w:t xml:space="preserve">. You can simple drag and drop the </w:t>
      </w:r>
      <w:r w:rsidR="006D0132">
        <w:t xml:space="preserve">prefabs </w:t>
      </w:r>
      <w:r>
        <w:t>to create your own game or just edit the examp</w:t>
      </w:r>
      <w:r w:rsidR="006D0132">
        <w:t>le scenes itself for your needs easy in just a few minutes.</w:t>
      </w:r>
    </w:p>
    <w:p w:rsidR="007C6D90" w:rsidRDefault="007C6D90"/>
    <w:p w:rsidR="00052DBF" w:rsidRDefault="00052DBF"/>
    <w:p w:rsidR="00052DBF" w:rsidRDefault="00052DBF"/>
    <w:p w:rsidR="00052DBF" w:rsidRDefault="00052DBF"/>
    <w:p w:rsidR="00052DBF" w:rsidRDefault="00052DBF"/>
    <w:p w:rsidR="007C6D90" w:rsidRDefault="0042714D" w:rsidP="007C6D90">
      <w:pPr>
        <w:pStyle w:val="Title"/>
        <w:rPr>
          <w:color w:val="70AD47" w:themeColor="accent6"/>
          <w:sz w:val="32"/>
          <w:szCs w:val="32"/>
        </w:rPr>
      </w:pPr>
      <w:r w:rsidRPr="006D0132">
        <w:rPr>
          <w:color w:val="70AD47" w:themeColor="accent6"/>
          <w:sz w:val="32"/>
          <w:szCs w:val="32"/>
        </w:rPr>
        <w:lastRenderedPageBreak/>
        <w:t>This pack contains:</w:t>
      </w:r>
    </w:p>
    <w:p w:rsidR="006D0132" w:rsidRPr="006D0132" w:rsidRDefault="006D0132" w:rsidP="007C6D90">
      <w:pPr>
        <w:pStyle w:val="Title"/>
        <w:rPr>
          <w:color w:val="70AD47" w:themeColor="accent6"/>
          <w:sz w:val="32"/>
          <w:szCs w:val="32"/>
        </w:rPr>
      </w:pPr>
    </w:p>
    <w:p w:rsidR="00BC663D" w:rsidRDefault="006D0132" w:rsidP="007C6D90">
      <w:pPr>
        <w:pStyle w:val="ListParagraph"/>
        <w:numPr>
          <w:ilvl w:val="0"/>
          <w:numId w:val="21"/>
        </w:numPr>
      </w:pPr>
      <w:r>
        <w:t>3 playable players with different faces, cars and gender</w:t>
      </w:r>
      <w:r w:rsidR="008E3EB9">
        <w:t xml:space="preserve"> which can be customized.</w:t>
      </w:r>
    </w:p>
    <w:p w:rsidR="00755AE8" w:rsidRDefault="00755AE8" w:rsidP="007C6D90">
      <w:pPr>
        <w:pStyle w:val="ListParagraph"/>
        <w:numPr>
          <w:ilvl w:val="0"/>
          <w:numId w:val="21"/>
        </w:numPr>
      </w:pPr>
      <w:r>
        <w:t>Score point system increase on every score pick up.</w:t>
      </w:r>
    </w:p>
    <w:p w:rsidR="00755AE8" w:rsidRDefault="00755AE8" w:rsidP="007C6D90">
      <w:pPr>
        <w:pStyle w:val="ListParagraph"/>
        <w:numPr>
          <w:ilvl w:val="0"/>
          <w:numId w:val="21"/>
        </w:numPr>
      </w:pPr>
      <w:r>
        <w:t>Fuel system where your fuel will decrease and will only increase when you pick up fuel.</w:t>
      </w:r>
    </w:p>
    <w:p w:rsidR="00755AE8" w:rsidRDefault="00755AE8" w:rsidP="007C6D90">
      <w:pPr>
        <w:pStyle w:val="ListParagraph"/>
        <w:numPr>
          <w:ilvl w:val="0"/>
          <w:numId w:val="21"/>
        </w:numPr>
      </w:pPr>
      <w:r>
        <w:t>Full playable player with acceleration, reverse and break.</w:t>
      </w:r>
    </w:p>
    <w:p w:rsidR="00755AE8" w:rsidRDefault="00755AE8" w:rsidP="007C6D90">
      <w:pPr>
        <w:pStyle w:val="ListParagraph"/>
        <w:numPr>
          <w:ilvl w:val="0"/>
          <w:numId w:val="21"/>
        </w:numPr>
      </w:pPr>
      <w:r>
        <w:t>Game over and game win screen GUIs.</w:t>
      </w:r>
    </w:p>
    <w:p w:rsidR="00755AE8" w:rsidRDefault="00755AE8" w:rsidP="00755AE8">
      <w:pPr>
        <w:pStyle w:val="ListParagraph"/>
        <w:numPr>
          <w:ilvl w:val="0"/>
          <w:numId w:val="21"/>
        </w:numPr>
      </w:pPr>
      <w:r>
        <w:t>Score display on game end and game win.</w:t>
      </w:r>
    </w:p>
    <w:p w:rsidR="008E3EB9" w:rsidRDefault="008E3EB9" w:rsidP="007C6D90">
      <w:pPr>
        <w:pStyle w:val="ListParagraph"/>
        <w:numPr>
          <w:ilvl w:val="0"/>
          <w:numId w:val="21"/>
        </w:numPr>
      </w:pPr>
      <w:r>
        <w:t>Animations for your game.</w:t>
      </w:r>
    </w:p>
    <w:p w:rsidR="008E3EB9" w:rsidRDefault="008E3EB9" w:rsidP="007C6D90">
      <w:pPr>
        <w:pStyle w:val="ListParagraph"/>
        <w:numPr>
          <w:ilvl w:val="0"/>
          <w:numId w:val="21"/>
        </w:numPr>
      </w:pPr>
      <w:r>
        <w:t>Sounds effects and music.</w:t>
      </w:r>
    </w:p>
    <w:p w:rsidR="008E3EB9" w:rsidRDefault="008E3EB9" w:rsidP="007C6D90">
      <w:pPr>
        <w:pStyle w:val="ListParagraph"/>
        <w:numPr>
          <w:ilvl w:val="0"/>
          <w:numId w:val="21"/>
        </w:numPr>
      </w:pPr>
      <w:r>
        <w:t>Cloud sprites for your environment.</w:t>
      </w:r>
    </w:p>
    <w:p w:rsidR="008E3EB9" w:rsidRDefault="008E3EB9" w:rsidP="008E3EB9">
      <w:pPr>
        <w:pStyle w:val="ListParagraph"/>
        <w:numPr>
          <w:ilvl w:val="0"/>
          <w:numId w:val="21"/>
        </w:numPr>
      </w:pPr>
      <w:r>
        <w:t>2 type of different environments for your game. (Desert and grass)</w:t>
      </w:r>
    </w:p>
    <w:p w:rsidR="00BC663D" w:rsidRDefault="008E3EB9" w:rsidP="007C6D90">
      <w:pPr>
        <w:pStyle w:val="ListParagraph"/>
        <w:numPr>
          <w:ilvl w:val="0"/>
          <w:numId w:val="21"/>
        </w:numPr>
      </w:pPr>
      <w:r>
        <w:t>2 complete ready to use set of environment to just drag and drop in your scene.</w:t>
      </w:r>
    </w:p>
    <w:p w:rsidR="008E3EB9" w:rsidRDefault="008E3EB9" w:rsidP="007C6D90">
      <w:pPr>
        <w:pStyle w:val="ListParagraph"/>
        <w:numPr>
          <w:ilvl w:val="0"/>
          <w:numId w:val="21"/>
        </w:numPr>
      </w:pPr>
      <w:r>
        <w:t>8 different GUIs for your game and menu.</w:t>
      </w:r>
    </w:p>
    <w:p w:rsidR="008E3EB9" w:rsidRDefault="008E3EB9" w:rsidP="007C6D90">
      <w:pPr>
        <w:pStyle w:val="ListParagraph"/>
        <w:numPr>
          <w:ilvl w:val="0"/>
          <w:numId w:val="21"/>
        </w:numPr>
      </w:pPr>
      <w:r>
        <w:t>3</w:t>
      </w:r>
      <w:r w:rsidR="00762A7F">
        <w:t>0+</w:t>
      </w:r>
      <w:r>
        <w:t xml:space="preserve"> different sprites including objects and hills.</w:t>
      </w:r>
    </w:p>
    <w:p w:rsidR="008E3EB9" w:rsidRDefault="008E3EB9" w:rsidP="007C6D90">
      <w:pPr>
        <w:pStyle w:val="ListParagraph"/>
        <w:numPr>
          <w:ilvl w:val="0"/>
          <w:numId w:val="21"/>
        </w:numPr>
      </w:pPr>
      <w:r>
        <w:t xml:space="preserve">2 items </w:t>
      </w:r>
      <w:r w:rsidR="00755AE8">
        <w:t>which can be picked up</w:t>
      </w:r>
      <w:r w:rsidR="00762A7F">
        <w:t xml:space="preserve"> (fuel and score)</w:t>
      </w:r>
      <w:r w:rsidR="00755AE8">
        <w:t>.</w:t>
      </w:r>
    </w:p>
    <w:p w:rsidR="00755AE8" w:rsidRDefault="00755AE8" w:rsidP="00755AE8">
      <w:pPr>
        <w:pStyle w:val="ListParagraph"/>
        <w:numPr>
          <w:ilvl w:val="0"/>
          <w:numId w:val="21"/>
        </w:numPr>
      </w:pPr>
      <w:r>
        <w:t>And many more.</w:t>
      </w:r>
    </w:p>
    <w:p w:rsidR="00755AE8" w:rsidRDefault="00755AE8" w:rsidP="00755AE8">
      <w:pPr>
        <w:pStyle w:val="ListParagraph"/>
      </w:pPr>
    </w:p>
    <w:p w:rsidR="00755AE8" w:rsidRPr="007E0E1A" w:rsidRDefault="00755AE8" w:rsidP="00755AE8">
      <w:pPr>
        <w:pStyle w:val="ListParagraph"/>
      </w:pPr>
    </w:p>
    <w:p w:rsidR="00BC663D" w:rsidRPr="006D0132" w:rsidRDefault="0042714D" w:rsidP="007C6D90">
      <w:pPr>
        <w:pStyle w:val="Title"/>
        <w:rPr>
          <w:color w:val="70AD47" w:themeColor="accent6"/>
          <w:sz w:val="32"/>
          <w:szCs w:val="32"/>
        </w:rPr>
      </w:pPr>
      <w:r w:rsidRPr="006D0132">
        <w:rPr>
          <w:color w:val="70AD47" w:themeColor="accent6"/>
          <w:sz w:val="32"/>
          <w:szCs w:val="32"/>
        </w:rPr>
        <w:t>What can I create with this?</w:t>
      </w:r>
    </w:p>
    <w:p w:rsidR="007E0E1A" w:rsidRDefault="007E0E1A">
      <w:pPr>
        <w:rPr>
          <w:b/>
        </w:rPr>
      </w:pPr>
    </w:p>
    <w:p w:rsidR="0065729F" w:rsidRDefault="007C6D90" w:rsidP="0065729F">
      <w:r>
        <w:t xml:space="preserve">This KIT is mostly used for creating a </w:t>
      </w:r>
      <w:r w:rsidR="00762A7F">
        <w:t xml:space="preserve">game such as 2D platform driving or racing game </w:t>
      </w:r>
      <w:r>
        <w:t xml:space="preserve">as you need to </w:t>
      </w:r>
      <w:r w:rsidR="00762A7F">
        <w:t>race to the flag</w:t>
      </w:r>
      <w:r>
        <w:t xml:space="preserve">, </w:t>
      </w:r>
      <w:r w:rsidR="00762A7F">
        <w:t>drive and try not to run out of fuel</w:t>
      </w:r>
      <w:r>
        <w:t xml:space="preserve"> or something else. The mod</w:t>
      </w:r>
      <w:r w:rsidR="00762A7F">
        <w:t>els and prefabs use a style of 2D</w:t>
      </w:r>
      <w:r>
        <w:t xml:space="preserve"> platform game so it is easy to create your </w:t>
      </w:r>
      <w:r w:rsidR="00762A7F">
        <w:t>game</w:t>
      </w:r>
      <w:r>
        <w:t xml:space="preserve"> and most of the prefabs and models are in </w:t>
      </w:r>
      <w:r w:rsidR="00762A7F">
        <w:t>silly and cartoon genre</w:t>
      </w:r>
      <w:r>
        <w:t xml:space="preserve">. The </w:t>
      </w:r>
      <w:r w:rsidR="00762A7F">
        <w:t xml:space="preserve">package includes </w:t>
      </w:r>
      <w:r>
        <w:t>sprites</w:t>
      </w:r>
      <w:r w:rsidR="00762A7F">
        <w:t xml:space="preserve"> and prefabs to create your own environment easy along with objects.</w:t>
      </w:r>
      <w:r>
        <w:t xml:space="preserve"> </w:t>
      </w:r>
      <w:r w:rsidR="00762A7F">
        <w:t>Everything can be changed to your needs.</w:t>
      </w:r>
      <w:r>
        <w:t xml:space="preserve"> </w:t>
      </w:r>
      <w:r w:rsidR="00762A7F">
        <w:t xml:space="preserve">You have 3 playable characters which you can start with including full features. </w:t>
      </w:r>
      <w:r w:rsidR="0034594B">
        <w:t>You can create a</w:t>
      </w:r>
      <w:r w:rsidR="0042714D">
        <w:t xml:space="preserve">ny type </w:t>
      </w:r>
      <w:r w:rsidR="0034594B">
        <w:t xml:space="preserve">of 2D platform </w:t>
      </w:r>
      <w:r w:rsidR="00762A7F">
        <w:t>driving racing game</w:t>
      </w:r>
      <w:r w:rsidR="0034594B">
        <w:t xml:space="preserve"> and e</w:t>
      </w:r>
      <w:r w:rsidR="0065729F" w:rsidRPr="0034594B">
        <w:t>ven though this is a 2D template kit, you can always edit it to your needs to create other games too.</w:t>
      </w:r>
    </w:p>
    <w:p w:rsidR="0065729F" w:rsidRDefault="0065729F" w:rsidP="0065729F"/>
    <w:p w:rsidR="00D42391" w:rsidRPr="00762A7F" w:rsidRDefault="00D42391" w:rsidP="00762A7F">
      <w:pPr>
        <w:jc w:val="center"/>
        <w:rPr>
          <w:color w:val="70AD47" w:themeColor="accent6"/>
          <w:sz w:val="28"/>
        </w:rPr>
      </w:pPr>
      <w:r w:rsidRPr="00762A7F">
        <w:rPr>
          <w:color w:val="70AD47" w:themeColor="accent6"/>
          <w:sz w:val="28"/>
        </w:rPr>
        <w:t>Below will be the step-by-step instructions to start creating your own game easily along with a F.A.Q and setting up;</w:t>
      </w:r>
      <w:r w:rsidR="00762A7F" w:rsidRPr="00762A7F">
        <w:rPr>
          <w:color w:val="70AD47" w:themeColor="accent6"/>
          <w:sz w:val="28"/>
        </w:rPr>
        <w:t xml:space="preserve"> please follow the instructions before starting up the project and if you have any trouble, do not hesitate to contact us or use the scenes provided to learn more. Enjoy!</w:t>
      </w:r>
    </w:p>
    <w:p w:rsidR="007C6D90" w:rsidRDefault="007C6D90" w:rsidP="0065729F">
      <w:pPr>
        <w:rPr>
          <w:b/>
          <w:i/>
          <w:sz w:val="24"/>
          <w:u w:val="single"/>
        </w:rPr>
      </w:pPr>
    </w:p>
    <w:p w:rsidR="00DA4A74" w:rsidRPr="00A45BC3" w:rsidRDefault="00DA4A74" w:rsidP="0065729F">
      <w:pPr>
        <w:rPr>
          <w:b/>
          <w:i/>
          <w:sz w:val="24"/>
          <w:u w:val="single"/>
        </w:rPr>
      </w:pPr>
    </w:p>
    <w:p w:rsidR="00D42391" w:rsidRDefault="00D42391" w:rsidP="00D42391">
      <w:pPr>
        <w:jc w:val="center"/>
      </w:pPr>
      <w:r>
        <w:t>.</w:t>
      </w:r>
    </w:p>
    <w:p w:rsidR="004377BF" w:rsidRDefault="00D42391" w:rsidP="004377BF">
      <w:pPr>
        <w:jc w:val="center"/>
      </w:pPr>
      <w:r>
        <w:t>.</w:t>
      </w:r>
    </w:p>
    <w:p w:rsidR="00D42391" w:rsidRDefault="00D42391" w:rsidP="004377BF">
      <w:pPr>
        <w:jc w:val="center"/>
      </w:pPr>
      <w:r>
        <w:t>.</w:t>
      </w:r>
    </w:p>
    <w:p w:rsidR="00D42391" w:rsidRDefault="00D42391" w:rsidP="00D42391">
      <w:pPr>
        <w:jc w:val="center"/>
      </w:pPr>
      <w:r>
        <w:t>.</w:t>
      </w:r>
    </w:p>
    <w:p w:rsidR="00D42391" w:rsidRDefault="00D42391" w:rsidP="00D42391">
      <w:pPr>
        <w:jc w:val="center"/>
      </w:pPr>
      <w:r>
        <w:t>.</w:t>
      </w:r>
    </w:p>
    <w:p w:rsidR="00D42391" w:rsidRDefault="00D42391" w:rsidP="004377BF"/>
    <w:p w:rsidR="00D42391" w:rsidRDefault="00D42391" w:rsidP="007C6D90">
      <w:pPr>
        <w:pStyle w:val="Title"/>
        <w:rPr>
          <w:rFonts w:ascii="Calibri"/>
          <w:spacing w:val="0"/>
          <w:kern w:val="0"/>
          <w:sz w:val="22"/>
          <w:szCs w:val="22"/>
        </w:rPr>
      </w:pPr>
    </w:p>
    <w:p w:rsidR="00DA4A74" w:rsidRDefault="00DA4A74" w:rsidP="007C6D90">
      <w:pPr>
        <w:pStyle w:val="Title"/>
        <w:rPr>
          <w:rFonts w:ascii="Calibri"/>
          <w:spacing w:val="0"/>
          <w:kern w:val="0"/>
          <w:sz w:val="22"/>
          <w:szCs w:val="22"/>
        </w:rPr>
      </w:pPr>
    </w:p>
    <w:p w:rsidR="00DA4A74" w:rsidRDefault="00DA4A74" w:rsidP="007C6D90">
      <w:pPr>
        <w:pStyle w:val="Title"/>
        <w:rPr>
          <w:rFonts w:ascii="Calibri"/>
          <w:spacing w:val="0"/>
          <w:kern w:val="0"/>
          <w:sz w:val="22"/>
          <w:szCs w:val="22"/>
        </w:rPr>
      </w:pPr>
    </w:p>
    <w:p w:rsidR="0065729F" w:rsidRPr="006D0132" w:rsidRDefault="0065729F" w:rsidP="007C6D90">
      <w:pPr>
        <w:pStyle w:val="Title"/>
        <w:rPr>
          <w:color w:val="70AD47" w:themeColor="accent6"/>
          <w:sz w:val="32"/>
          <w:szCs w:val="32"/>
        </w:rPr>
      </w:pPr>
      <w:r w:rsidRPr="006D0132">
        <w:rPr>
          <w:color w:val="70AD47" w:themeColor="accent6"/>
          <w:sz w:val="32"/>
          <w:szCs w:val="32"/>
        </w:rPr>
        <w:lastRenderedPageBreak/>
        <w:t>Create a new empty project</w:t>
      </w:r>
    </w:p>
    <w:p w:rsidR="0065729F" w:rsidRDefault="0065729F" w:rsidP="0065729F">
      <w:pPr>
        <w:rPr>
          <w:i/>
        </w:rPr>
      </w:pPr>
    </w:p>
    <w:p w:rsidR="0065729F" w:rsidRDefault="0065729F" w:rsidP="0065729F">
      <w:r>
        <w:t>Create a new empty project, set defaults for 2D (3D works too</w:t>
      </w:r>
      <w:r w:rsidR="00CE045C">
        <w:t>, however 2D works best as 3D may trigger some errors</w:t>
      </w:r>
      <w:r w:rsidR="006D0132">
        <w:t xml:space="preserve"> since this is a 2D template</w:t>
      </w:r>
      <w:r>
        <w:t xml:space="preserve">) and Import this package into the NEW EMPTY PROJECT. </w:t>
      </w:r>
      <w:r w:rsidRPr="00B03017">
        <w:rPr>
          <w:b/>
        </w:rPr>
        <w:t>Please note:</w:t>
      </w:r>
      <w:r>
        <w:t xml:space="preserve"> Importing into an OLD Project may result in damaging your old project.</w:t>
      </w:r>
    </w:p>
    <w:p w:rsidR="0065729F" w:rsidRDefault="0065729F" w:rsidP="0065729F">
      <w:pPr>
        <w:rPr>
          <w:b/>
        </w:rPr>
      </w:pPr>
    </w:p>
    <w:p w:rsidR="0065729F" w:rsidRDefault="00C93E99" w:rsidP="0065729F">
      <w:pPr>
        <w:rPr>
          <w:b/>
        </w:rPr>
      </w:pPr>
      <w:r>
        <w:rPr>
          <w:b/>
          <w:noProof/>
        </w:rPr>
        <w:drawing>
          <wp:inline distT="0" distB="0" distL="0" distR="0">
            <wp:extent cx="5248275" cy="2990590"/>
            <wp:effectExtent l="0" t="0" r="0" b="0"/>
            <wp:docPr id="5" name="Picture 5" descr="C:\Users\Rya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811" cy="3005141"/>
                    </a:xfrm>
                    <a:prstGeom prst="rect">
                      <a:avLst/>
                    </a:prstGeom>
                    <a:noFill/>
                    <a:ln>
                      <a:noFill/>
                    </a:ln>
                  </pic:spPr>
                </pic:pic>
              </a:graphicData>
            </a:graphic>
          </wp:inline>
        </w:drawing>
      </w:r>
    </w:p>
    <w:p w:rsidR="0065729F" w:rsidRDefault="0065729F" w:rsidP="0065729F"/>
    <w:p w:rsidR="0065729F" w:rsidRPr="006D0132" w:rsidRDefault="0065729F" w:rsidP="00D42391">
      <w:pPr>
        <w:pStyle w:val="Title"/>
        <w:rPr>
          <w:color w:val="70AD47" w:themeColor="accent6"/>
          <w:sz w:val="32"/>
          <w:szCs w:val="32"/>
        </w:rPr>
      </w:pPr>
      <w:r w:rsidRPr="006D0132">
        <w:rPr>
          <w:color w:val="70AD47" w:themeColor="accent6"/>
          <w:sz w:val="32"/>
          <w:szCs w:val="32"/>
        </w:rPr>
        <w:t>Import Package</w:t>
      </w:r>
      <w:r w:rsidR="00D42391" w:rsidRPr="006D0132">
        <w:rPr>
          <w:color w:val="70AD47" w:themeColor="accent6"/>
          <w:sz w:val="32"/>
          <w:szCs w:val="32"/>
        </w:rPr>
        <w:t xml:space="preserve"> to unity</w:t>
      </w:r>
    </w:p>
    <w:p w:rsidR="0065729F" w:rsidRDefault="0065729F" w:rsidP="0065729F"/>
    <w:p w:rsidR="0065729F" w:rsidRDefault="0065729F" w:rsidP="0065729F">
      <w:r>
        <w:t>Import the package inside Unity</w:t>
      </w:r>
      <w:r w:rsidR="00D42391">
        <w:t xml:space="preserve"> using the import button.</w:t>
      </w:r>
    </w:p>
    <w:p w:rsidR="0065729F" w:rsidRDefault="0065729F" w:rsidP="0065729F"/>
    <w:p w:rsidR="0065729F" w:rsidRDefault="00C93E99" w:rsidP="0065729F">
      <w:r>
        <w:rPr>
          <w:noProof/>
        </w:rPr>
        <w:drawing>
          <wp:inline distT="0" distB="0" distL="0" distR="0">
            <wp:extent cx="5276850" cy="2849837"/>
            <wp:effectExtent l="0" t="0" r="0" b="0"/>
            <wp:docPr id="10" name="Picture 10" descr="C:\Users\Rya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56" cy="2865286"/>
                    </a:xfrm>
                    <a:prstGeom prst="rect">
                      <a:avLst/>
                    </a:prstGeom>
                    <a:noFill/>
                    <a:ln>
                      <a:noFill/>
                    </a:ln>
                  </pic:spPr>
                </pic:pic>
              </a:graphicData>
            </a:graphic>
          </wp:inline>
        </w:drawing>
      </w:r>
    </w:p>
    <w:p w:rsidR="007E0E1A" w:rsidRDefault="007E0E1A" w:rsidP="0065729F"/>
    <w:p w:rsidR="00C93E99" w:rsidRDefault="00C93E99" w:rsidP="00D42391">
      <w:pPr>
        <w:pStyle w:val="Title"/>
        <w:rPr>
          <w:rFonts w:ascii="Calibri"/>
          <w:spacing w:val="0"/>
          <w:kern w:val="0"/>
          <w:sz w:val="22"/>
          <w:szCs w:val="22"/>
        </w:rPr>
      </w:pPr>
    </w:p>
    <w:p w:rsidR="00BC663D" w:rsidRPr="006D0132" w:rsidRDefault="00D42391" w:rsidP="00D42391">
      <w:pPr>
        <w:pStyle w:val="Title"/>
        <w:rPr>
          <w:color w:val="70AD47" w:themeColor="accent6"/>
          <w:sz w:val="32"/>
          <w:szCs w:val="32"/>
        </w:rPr>
      </w:pPr>
      <w:r w:rsidRPr="006D0132">
        <w:rPr>
          <w:color w:val="70AD47" w:themeColor="accent6"/>
          <w:sz w:val="32"/>
          <w:szCs w:val="32"/>
        </w:rPr>
        <w:lastRenderedPageBreak/>
        <w:t>Explanation of files</w:t>
      </w:r>
    </w:p>
    <w:p w:rsidR="00BC663D" w:rsidRDefault="00BC663D">
      <w:pPr>
        <w:rPr>
          <w:i/>
        </w:rPr>
      </w:pPr>
    </w:p>
    <w:p w:rsidR="00BC663D" w:rsidRPr="00461082" w:rsidRDefault="0042714D">
      <w:pPr>
        <w:rPr>
          <w:b/>
          <w:sz w:val="20"/>
        </w:rPr>
      </w:pPr>
      <w:r w:rsidRPr="00461082">
        <w:rPr>
          <w:b/>
          <w:sz w:val="20"/>
        </w:rPr>
        <w:t>Animations</w:t>
      </w:r>
      <w:r w:rsidR="00D42391" w:rsidRPr="00461082">
        <w:rPr>
          <w:b/>
          <w:sz w:val="20"/>
        </w:rPr>
        <w:t xml:space="preserve"> folder</w:t>
      </w:r>
    </w:p>
    <w:p w:rsidR="00BC663D" w:rsidRPr="00461082" w:rsidRDefault="0042714D">
      <w:pPr>
        <w:rPr>
          <w:sz w:val="20"/>
        </w:rPr>
      </w:pPr>
      <w:r w:rsidRPr="00461082">
        <w:rPr>
          <w:sz w:val="20"/>
        </w:rPr>
        <w:t xml:space="preserve">This is the folder that contains all </w:t>
      </w:r>
      <w:r w:rsidR="00762A7F" w:rsidRPr="00461082">
        <w:rPr>
          <w:sz w:val="20"/>
        </w:rPr>
        <w:t xml:space="preserve">necessary </w:t>
      </w:r>
      <w:r w:rsidRPr="00461082">
        <w:rPr>
          <w:sz w:val="20"/>
        </w:rPr>
        <w:t>animations. I advise not to touch these as they aren</w:t>
      </w:r>
      <w:r w:rsidRPr="00461082">
        <w:rPr>
          <w:sz w:val="20"/>
        </w:rPr>
        <w:t>’</w:t>
      </w:r>
      <w:r w:rsidRPr="00461082">
        <w:rPr>
          <w:sz w:val="20"/>
        </w:rPr>
        <w:t>t required unless you want to edit the animations.</w:t>
      </w:r>
    </w:p>
    <w:p w:rsidR="00BC663D" w:rsidRPr="00461082" w:rsidRDefault="00BC663D">
      <w:pPr>
        <w:rPr>
          <w:b/>
          <w:sz w:val="20"/>
        </w:rPr>
      </w:pPr>
    </w:p>
    <w:p w:rsidR="00BC663D" w:rsidRPr="00461082" w:rsidRDefault="0042714D">
      <w:pPr>
        <w:rPr>
          <w:b/>
          <w:sz w:val="20"/>
        </w:rPr>
      </w:pPr>
      <w:r w:rsidRPr="00461082">
        <w:rPr>
          <w:b/>
          <w:sz w:val="20"/>
        </w:rPr>
        <w:t>Audio</w:t>
      </w:r>
      <w:r w:rsidR="00D42391" w:rsidRPr="00461082">
        <w:rPr>
          <w:b/>
          <w:sz w:val="20"/>
        </w:rPr>
        <w:t xml:space="preserve"> folder</w:t>
      </w:r>
    </w:p>
    <w:p w:rsidR="00BC663D" w:rsidRPr="00461082" w:rsidRDefault="0042714D">
      <w:pPr>
        <w:rPr>
          <w:sz w:val="20"/>
        </w:rPr>
      </w:pPr>
      <w:r w:rsidRPr="00461082">
        <w:rPr>
          <w:sz w:val="20"/>
        </w:rPr>
        <w:t xml:space="preserve">The audio folder contains all the KIT sounds and music including </w:t>
      </w:r>
      <w:r w:rsidR="00762A7F" w:rsidRPr="00461082">
        <w:rPr>
          <w:sz w:val="20"/>
        </w:rPr>
        <w:t xml:space="preserve">audio </w:t>
      </w:r>
      <w:r w:rsidR="007E0E1A" w:rsidRPr="00461082">
        <w:rPr>
          <w:sz w:val="20"/>
        </w:rPr>
        <w:t>and</w:t>
      </w:r>
      <w:r w:rsidRPr="00461082">
        <w:rPr>
          <w:sz w:val="20"/>
        </w:rPr>
        <w:t xml:space="preserve"> </w:t>
      </w:r>
      <w:r w:rsidR="00762A7F" w:rsidRPr="00461082">
        <w:rPr>
          <w:sz w:val="20"/>
        </w:rPr>
        <w:t xml:space="preserve">mostly </w:t>
      </w:r>
      <w:r w:rsidRPr="00461082">
        <w:rPr>
          <w:sz w:val="20"/>
        </w:rPr>
        <w:t>sounds</w:t>
      </w:r>
      <w:r w:rsidR="007E0E1A" w:rsidRPr="00461082">
        <w:rPr>
          <w:sz w:val="20"/>
        </w:rPr>
        <w:t xml:space="preserve"> FX</w:t>
      </w:r>
      <w:r w:rsidRPr="00461082">
        <w:rPr>
          <w:sz w:val="20"/>
        </w:rPr>
        <w:t>.</w:t>
      </w:r>
    </w:p>
    <w:p w:rsidR="004377BF" w:rsidRPr="00461082" w:rsidRDefault="004377BF">
      <w:pPr>
        <w:rPr>
          <w:sz w:val="20"/>
        </w:rPr>
      </w:pPr>
    </w:p>
    <w:p w:rsidR="004377BF" w:rsidRPr="00461082" w:rsidRDefault="00762A7F" w:rsidP="004377BF">
      <w:pPr>
        <w:rPr>
          <w:b/>
          <w:sz w:val="20"/>
        </w:rPr>
      </w:pPr>
      <w:r w:rsidRPr="00461082">
        <w:rPr>
          <w:b/>
          <w:sz w:val="20"/>
        </w:rPr>
        <w:t xml:space="preserve">Environment </w:t>
      </w:r>
      <w:r w:rsidR="004377BF" w:rsidRPr="00461082">
        <w:rPr>
          <w:b/>
          <w:sz w:val="20"/>
        </w:rPr>
        <w:t>folder</w:t>
      </w:r>
    </w:p>
    <w:p w:rsidR="004377BF" w:rsidRPr="00461082" w:rsidRDefault="00762A7F">
      <w:pPr>
        <w:rPr>
          <w:sz w:val="20"/>
        </w:rPr>
      </w:pPr>
      <w:r w:rsidRPr="00461082">
        <w:rPr>
          <w:sz w:val="20"/>
        </w:rPr>
        <w:t>Contains the environment as sprites to create your own 2D platform world. Please note that this is sprites and do not come with collider, so you would need to add the collider on the sprites by yourself.</w:t>
      </w:r>
    </w:p>
    <w:p w:rsidR="00BC663D" w:rsidRPr="00461082" w:rsidRDefault="00BC663D">
      <w:pPr>
        <w:rPr>
          <w:b/>
          <w:sz w:val="20"/>
        </w:rPr>
      </w:pPr>
    </w:p>
    <w:p w:rsidR="00BC663D" w:rsidRPr="00461082" w:rsidRDefault="00762A7F">
      <w:pPr>
        <w:rPr>
          <w:b/>
          <w:sz w:val="20"/>
        </w:rPr>
      </w:pPr>
      <w:r w:rsidRPr="00461082">
        <w:rPr>
          <w:b/>
          <w:sz w:val="20"/>
        </w:rPr>
        <w:t>Complete Sets</w:t>
      </w:r>
      <w:r w:rsidR="00D42391" w:rsidRPr="00461082">
        <w:rPr>
          <w:b/>
          <w:sz w:val="20"/>
        </w:rPr>
        <w:t xml:space="preserve"> folder</w:t>
      </w:r>
    </w:p>
    <w:p w:rsidR="00BC663D" w:rsidRPr="00461082" w:rsidRDefault="00762A7F">
      <w:pPr>
        <w:rPr>
          <w:sz w:val="20"/>
        </w:rPr>
      </w:pPr>
      <w:r w:rsidRPr="00461082">
        <w:rPr>
          <w:sz w:val="20"/>
        </w:rPr>
        <w:t>The complete sets folder is the whole environment ready to just drag and drop into your game.</w:t>
      </w:r>
    </w:p>
    <w:p w:rsidR="00762A7F" w:rsidRPr="00461082" w:rsidRDefault="00762A7F">
      <w:pPr>
        <w:rPr>
          <w:sz w:val="20"/>
        </w:rPr>
      </w:pPr>
    </w:p>
    <w:p w:rsidR="00762A7F" w:rsidRPr="00461082" w:rsidRDefault="00762A7F" w:rsidP="00762A7F">
      <w:pPr>
        <w:rPr>
          <w:b/>
          <w:sz w:val="20"/>
        </w:rPr>
      </w:pPr>
      <w:r w:rsidRPr="00461082">
        <w:rPr>
          <w:b/>
          <w:sz w:val="20"/>
        </w:rPr>
        <w:t>GUIs folder</w:t>
      </w:r>
    </w:p>
    <w:p w:rsidR="00762A7F" w:rsidRPr="00461082" w:rsidRDefault="00762A7F">
      <w:pPr>
        <w:rPr>
          <w:sz w:val="20"/>
        </w:rPr>
      </w:pPr>
      <w:r w:rsidRPr="00461082">
        <w:rPr>
          <w:sz w:val="20"/>
        </w:rPr>
        <w:t xml:space="preserve">Contains the GUIs prefabs to use in game such as the game ending GUI, health huds, game win GUI and such. </w:t>
      </w:r>
    </w:p>
    <w:p w:rsidR="004377BF" w:rsidRPr="00461082" w:rsidRDefault="004377BF">
      <w:pPr>
        <w:rPr>
          <w:sz w:val="20"/>
        </w:rPr>
      </w:pPr>
    </w:p>
    <w:p w:rsidR="004377BF" w:rsidRPr="00461082" w:rsidRDefault="00762A7F">
      <w:pPr>
        <w:rPr>
          <w:b/>
          <w:sz w:val="20"/>
        </w:rPr>
      </w:pPr>
      <w:r w:rsidRPr="00461082">
        <w:rPr>
          <w:b/>
          <w:sz w:val="20"/>
        </w:rPr>
        <w:t>Items</w:t>
      </w:r>
      <w:r w:rsidR="004377BF" w:rsidRPr="00461082">
        <w:rPr>
          <w:b/>
          <w:sz w:val="20"/>
        </w:rPr>
        <w:t xml:space="preserve"> folder</w:t>
      </w:r>
    </w:p>
    <w:p w:rsidR="004377BF" w:rsidRPr="00461082" w:rsidRDefault="00762A7F">
      <w:pPr>
        <w:rPr>
          <w:sz w:val="20"/>
        </w:rPr>
      </w:pPr>
      <w:r w:rsidRPr="00461082">
        <w:rPr>
          <w:sz w:val="20"/>
        </w:rPr>
        <w:t xml:space="preserve">Items that can be picked up in your game. </w:t>
      </w:r>
      <w:r w:rsidRPr="00461082">
        <w:rPr>
          <w:b/>
          <w:sz w:val="20"/>
        </w:rPr>
        <w:t>FuelPickup</w:t>
      </w:r>
      <w:r w:rsidRPr="00461082">
        <w:rPr>
          <w:sz w:val="20"/>
        </w:rPr>
        <w:t xml:space="preserve"> </w:t>
      </w:r>
      <w:r w:rsidR="006E29E9" w:rsidRPr="00461082">
        <w:rPr>
          <w:sz w:val="20"/>
        </w:rPr>
        <w:t>can be picked up to refill fuel</w:t>
      </w:r>
      <w:r w:rsidRPr="00461082">
        <w:rPr>
          <w:sz w:val="20"/>
        </w:rPr>
        <w:t xml:space="preserve"> and </w:t>
      </w:r>
      <w:r w:rsidRPr="00461082">
        <w:rPr>
          <w:b/>
          <w:sz w:val="20"/>
        </w:rPr>
        <w:t>ScorePickup</w:t>
      </w:r>
      <w:r w:rsidRPr="00461082">
        <w:rPr>
          <w:sz w:val="20"/>
        </w:rPr>
        <w:t xml:space="preserve"> </w:t>
      </w:r>
      <w:r w:rsidR="006E29E9" w:rsidRPr="00461082">
        <w:rPr>
          <w:sz w:val="20"/>
        </w:rPr>
        <w:t xml:space="preserve">can be </w:t>
      </w:r>
      <w:r w:rsidRPr="00461082">
        <w:rPr>
          <w:sz w:val="20"/>
        </w:rPr>
        <w:t xml:space="preserve">picked up </w:t>
      </w:r>
      <w:r w:rsidR="006E29E9" w:rsidRPr="00461082">
        <w:rPr>
          <w:sz w:val="20"/>
        </w:rPr>
        <w:t>to increase the player score.</w:t>
      </w:r>
    </w:p>
    <w:p w:rsidR="004377BF" w:rsidRPr="00461082" w:rsidRDefault="004377BF">
      <w:pPr>
        <w:rPr>
          <w:sz w:val="20"/>
        </w:rPr>
      </w:pPr>
    </w:p>
    <w:p w:rsidR="004377BF" w:rsidRPr="00461082" w:rsidRDefault="006E29E9">
      <w:pPr>
        <w:rPr>
          <w:b/>
          <w:sz w:val="20"/>
        </w:rPr>
      </w:pPr>
      <w:r w:rsidRPr="00461082">
        <w:rPr>
          <w:b/>
          <w:sz w:val="20"/>
        </w:rPr>
        <w:t>Materials</w:t>
      </w:r>
      <w:r w:rsidR="00E9155A" w:rsidRPr="00461082">
        <w:rPr>
          <w:b/>
          <w:sz w:val="20"/>
        </w:rPr>
        <w:t xml:space="preserve"> folder</w:t>
      </w:r>
    </w:p>
    <w:p w:rsidR="004377BF" w:rsidRPr="00461082" w:rsidRDefault="006E29E9">
      <w:pPr>
        <w:rPr>
          <w:sz w:val="20"/>
        </w:rPr>
      </w:pPr>
      <w:r w:rsidRPr="00461082">
        <w:rPr>
          <w:sz w:val="20"/>
        </w:rPr>
        <w:t>The materials folder contains simple material and the 2D material for the tires to bounce. You can edit the Frication and Bounciness to your needs.</w:t>
      </w:r>
    </w:p>
    <w:p w:rsidR="00762A7F" w:rsidRPr="00461082" w:rsidRDefault="00762A7F">
      <w:pPr>
        <w:rPr>
          <w:b/>
          <w:sz w:val="20"/>
        </w:rPr>
      </w:pPr>
    </w:p>
    <w:p w:rsidR="00BC663D" w:rsidRPr="00461082" w:rsidRDefault="006E29E9">
      <w:pPr>
        <w:rPr>
          <w:b/>
          <w:sz w:val="20"/>
        </w:rPr>
      </w:pPr>
      <w:r w:rsidRPr="00461082">
        <w:rPr>
          <w:b/>
          <w:sz w:val="20"/>
        </w:rPr>
        <w:t xml:space="preserve">Players </w:t>
      </w:r>
      <w:r w:rsidR="00D42391" w:rsidRPr="00461082">
        <w:rPr>
          <w:b/>
          <w:sz w:val="20"/>
        </w:rPr>
        <w:t>folder</w:t>
      </w:r>
    </w:p>
    <w:p w:rsidR="00BC663D" w:rsidRPr="00461082" w:rsidRDefault="006E29E9">
      <w:pPr>
        <w:rPr>
          <w:sz w:val="20"/>
        </w:rPr>
      </w:pPr>
      <w:r w:rsidRPr="00461082">
        <w:rPr>
          <w:sz w:val="20"/>
        </w:rPr>
        <w:t>The prefabs of the players comes in as ready to use and can be just dragged into the scene.</w:t>
      </w:r>
    </w:p>
    <w:p w:rsidR="00BC663D" w:rsidRPr="00461082" w:rsidRDefault="00BC663D">
      <w:pPr>
        <w:rPr>
          <w:b/>
          <w:sz w:val="20"/>
        </w:rPr>
      </w:pPr>
    </w:p>
    <w:p w:rsidR="00BC663D" w:rsidRPr="00461082" w:rsidRDefault="006E29E9">
      <w:pPr>
        <w:rPr>
          <w:b/>
          <w:sz w:val="20"/>
        </w:rPr>
      </w:pPr>
      <w:r w:rsidRPr="00461082">
        <w:rPr>
          <w:b/>
          <w:sz w:val="20"/>
        </w:rPr>
        <w:t>Prefabs</w:t>
      </w:r>
      <w:r w:rsidR="00D42391" w:rsidRPr="00461082">
        <w:rPr>
          <w:b/>
          <w:sz w:val="20"/>
        </w:rPr>
        <w:t xml:space="preserve"> folder</w:t>
      </w:r>
    </w:p>
    <w:p w:rsidR="00BC663D" w:rsidRPr="00461082" w:rsidRDefault="006E29E9">
      <w:pPr>
        <w:rPr>
          <w:sz w:val="20"/>
        </w:rPr>
      </w:pPr>
      <w:r w:rsidRPr="00461082">
        <w:rPr>
          <w:sz w:val="20"/>
        </w:rPr>
        <w:t xml:space="preserve">Prefabs folder are different then the sprites folder, because prefabs are ready to use game objects and they come with collider on, so each prefab you drag into the scene it will have a collider which the player will hit. </w:t>
      </w:r>
    </w:p>
    <w:p w:rsidR="006E29E9" w:rsidRPr="00461082" w:rsidRDefault="006E29E9">
      <w:pPr>
        <w:rPr>
          <w:sz w:val="20"/>
        </w:rPr>
      </w:pPr>
    </w:p>
    <w:p w:rsidR="006E29E9" w:rsidRPr="00461082" w:rsidRDefault="006E29E9" w:rsidP="006E29E9">
      <w:pPr>
        <w:rPr>
          <w:b/>
          <w:sz w:val="20"/>
        </w:rPr>
      </w:pPr>
      <w:r w:rsidRPr="00461082">
        <w:rPr>
          <w:b/>
          <w:sz w:val="20"/>
        </w:rPr>
        <w:t>Scenes folder</w:t>
      </w:r>
    </w:p>
    <w:p w:rsidR="006E29E9" w:rsidRPr="00461082" w:rsidRDefault="006E29E9">
      <w:pPr>
        <w:rPr>
          <w:b/>
          <w:sz w:val="20"/>
        </w:rPr>
      </w:pPr>
      <w:r w:rsidRPr="00461082">
        <w:rPr>
          <w:sz w:val="20"/>
        </w:rPr>
        <w:t>Example scenes with 3 different levels.</w:t>
      </w:r>
    </w:p>
    <w:p w:rsidR="00BC663D" w:rsidRPr="00461082" w:rsidRDefault="00BC663D" w:rsidP="006E29E9">
      <w:pPr>
        <w:rPr>
          <w:sz w:val="20"/>
        </w:rPr>
      </w:pPr>
    </w:p>
    <w:p w:rsidR="00BC663D" w:rsidRPr="00461082" w:rsidRDefault="00D42391">
      <w:pPr>
        <w:rPr>
          <w:b/>
          <w:sz w:val="20"/>
        </w:rPr>
      </w:pPr>
      <w:r w:rsidRPr="00461082">
        <w:rPr>
          <w:b/>
          <w:sz w:val="20"/>
        </w:rPr>
        <w:t>Scripts folder</w:t>
      </w:r>
    </w:p>
    <w:p w:rsidR="00BC663D" w:rsidRPr="00461082" w:rsidRDefault="0042714D">
      <w:pPr>
        <w:rPr>
          <w:sz w:val="20"/>
        </w:rPr>
      </w:pPr>
      <w:r w:rsidRPr="00461082">
        <w:rPr>
          <w:sz w:val="20"/>
        </w:rPr>
        <w:t>This folder contains IMPORTANT scripts for your game</w:t>
      </w:r>
      <w:r w:rsidR="006E29E9" w:rsidRPr="00461082">
        <w:rPr>
          <w:sz w:val="20"/>
        </w:rPr>
        <w:t>.</w:t>
      </w:r>
    </w:p>
    <w:p w:rsidR="006E29E9" w:rsidRPr="00461082" w:rsidRDefault="006E29E9">
      <w:pPr>
        <w:rPr>
          <w:sz w:val="20"/>
        </w:rPr>
      </w:pPr>
    </w:p>
    <w:p w:rsidR="006E29E9" w:rsidRPr="00461082" w:rsidRDefault="006E29E9">
      <w:pPr>
        <w:rPr>
          <w:b/>
          <w:sz w:val="20"/>
        </w:rPr>
      </w:pPr>
      <w:r w:rsidRPr="00461082">
        <w:rPr>
          <w:b/>
          <w:sz w:val="20"/>
        </w:rPr>
        <w:t>Settings folder</w:t>
      </w:r>
    </w:p>
    <w:p w:rsidR="006E29E9" w:rsidRPr="00461082" w:rsidRDefault="006E29E9">
      <w:pPr>
        <w:rPr>
          <w:sz w:val="20"/>
        </w:rPr>
      </w:pPr>
      <w:r w:rsidRPr="00461082">
        <w:rPr>
          <w:sz w:val="20"/>
        </w:rPr>
        <w:t>The settings folder contains simple prefabs for your game such as the game camera to follow the player, the win flag so when the player collides next to it you will win the game and the PlaySoundOnTrigger which will switch on a sound trigger when the player collides with this prefab.</w:t>
      </w:r>
    </w:p>
    <w:p w:rsidR="005802CE" w:rsidRPr="00461082" w:rsidRDefault="005802CE">
      <w:pPr>
        <w:rPr>
          <w:sz w:val="20"/>
        </w:rPr>
      </w:pPr>
    </w:p>
    <w:p w:rsidR="005802CE" w:rsidRPr="00461082" w:rsidRDefault="005802CE">
      <w:pPr>
        <w:rPr>
          <w:b/>
          <w:sz w:val="20"/>
        </w:rPr>
      </w:pPr>
      <w:r w:rsidRPr="00461082">
        <w:rPr>
          <w:b/>
          <w:sz w:val="20"/>
        </w:rPr>
        <w:t>Sprites folder</w:t>
      </w:r>
    </w:p>
    <w:p w:rsidR="005802CE" w:rsidRPr="00461082" w:rsidRDefault="005802CE">
      <w:pPr>
        <w:rPr>
          <w:sz w:val="20"/>
        </w:rPr>
      </w:pPr>
      <w:r w:rsidRPr="00461082">
        <w:rPr>
          <w:sz w:val="20"/>
        </w:rPr>
        <w:t xml:space="preserve">The </w:t>
      </w:r>
      <w:r w:rsidR="006E29E9" w:rsidRPr="00461082">
        <w:rPr>
          <w:sz w:val="20"/>
        </w:rPr>
        <w:t xml:space="preserve">rest of the </w:t>
      </w:r>
      <w:r w:rsidRPr="00461082">
        <w:rPr>
          <w:sz w:val="20"/>
        </w:rPr>
        <w:t>sprites mostly of the models</w:t>
      </w:r>
      <w:r w:rsidR="006E29E9" w:rsidRPr="00461082">
        <w:rPr>
          <w:sz w:val="20"/>
        </w:rPr>
        <w:t xml:space="preserve"> and objects</w:t>
      </w:r>
      <w:r w:rsidRPr="00461082">
        <w:rPr>
          <w:sz w:val="20"/>
        </w:rPr>
        <w:t xml:space="preserve">, some can be used as sprites themselves however you can see the sprites such as </w:t>
      </w:r>
      <w:r w:rsidR="006E29E9" w:rsidRPr="00461082">
        <w:rPr>
          <w:sz w:val="20"/>
        </w:rPr>
        <w:t>the players, grounds and score etc.</w:t>
      </w:r>
    </w:p>
    <w:p w:rsidR="00216413" w:rsidRDefault="00216413">
      <w:pPr>
        <w:rPr>
          <w:i/>
          <w:sz w:val="20"/>
        </w:rPr>
      </w:pPr>
    </w:p>
    <w:p w:rsidR="006E29E9" w:rsidRDefault="006E29E9">
      <w:pPr>
        <w:rPr>
          <w:i/>
        </w:rPr>
      </w:pPr>
    </w:p>
    <w:p w:rsidR="00216413" w:rsidRDefault="00216413">
      <w:pPr>
        <w:rPr>
          <w:i/>
        </w:rPr>
      </w:pPr>
    </w:p>
    <w:p w:rsidR="00BC663D" w:rsidRPr="006E29E9" w:rsidRDefault="00D42391" w:rsidP="00D42391">
      <w:pPr>
        <w:pStyle w:val="Title"/>
        <w:rPr>
          <w:color w:val="70AD47" w:themeColor="accent6"/>
          <w:sz w:val="32"/>
        </w:rPr>
      </w:pPr>
      <w:r w:rsidRPr="006E29E9">
        <w:rPr>
          <w:color w:val="70AD47" w:themeColor="accent6"/>
          <w:sz w:val="32"/>
        </w:rPr>
        <w:lastRenderedPageBreak/>
        <w:t xml:space="preserve">Planning </w:t>
      </w:r>
      <w:r w:rsidR="0042714D" w:rsidRPr="006E29E9">
        <w:rPr>
          <w:color w:val="70AD47" w:themeColor="accent6"/>
          <w:sz w:val="32"/>
        </w:rPr>
        <w:t xml:space="preserve">your </w:t>
      </w:r>
      <w:r w:rsidRPr="006E29E9">
        <w:rPr>
          <w:color w:val="70AD47" w:themeColor="accent6"/>
          <w:sz w:val="32"/>
        </w:rPr>
        <w:t xml:space="preserve">first </w:t>
      </w:r>
      <w:r w:rsidR="0042714D" w:rsidRPr="006E29E9">
        <w:rPr>
          <w:color w:val="70AD47" w:themeColor="accent6"/>
          <w:sz w:val="32"/>
        </w:rPr>
        <w:t>game</w:t>
      </w:r>
    </w:p>
    <w:p w:rsidR="00BC663D" w:rsidRDefault="00BC663D">
      <w:pPr>
        <w:rPr>
          <w:i/>
          <w:color w:val="595959"/>
          <w:sz w:val="20"/>
        </w:rPr>
      </w:pPr>
    </w:p>
    <w:p w:rsidR="00BC663D" w:rsidRDefault="0042714D">
      <w:r>
        <w:t>Now that you know what your folders are about, it</w:t>
      </w:r>
      <w:r>
        <w:t>’</w:t>
      </w:r>
      <w:r>
        <w:t xml:space="preserve">s time to start creating your own </w:t>
      </w:r>
      <w:r w:rsidR="00D42391">
        <w:t xml:space="preserve">very first </w:t>
      </w:r>
      <w:r>
        <w:t>game!</w:t>
      </w:r>
    </w:p>
    <w:p w:rsidR="00BC663D" w:rsidRDefault="0042714D">
      <w:r>
        <w:t xml:space="preserve">So you want to make a simple </w:t>
      </w:r>
      <w:r w:rsidR="00D42391">
        <w:t>game</w:t>
      </w:r>
      <w:r w:rsidR="006E29E9">
        <w:t xml:space="preserve"> racing or driving game that you have to finish and not fall on your body until the finish line, easy.</w:t>
      </w:r>
    </w:p>
    <w:p w:rsidR="00A80A89" w:rsidRDefault="00A80A89"/>
    <w:p w:rsidR="00A80A89" w:rsidRDefault="00A80A89">
      <w:r>
        <w:t>Start planning your own game and how it</w:t>
      </w:r>
      <w:r>
        <w:t>’</w:t>
      </w:r>
      <w:r>
        <w:t>s going to be, how easy or hard is it going to be to the finish line? How many times will the fuel decrease from the gas? Start do some little planning and let</w:t>
      </w:r>
      <w:r>
        <w:t>’</w:t>
      </w:r>
      <w:r>
        <w:t>s go!</w:t>
      </w:r>
    </w:p>
    <w:p w:rsidR="006E29E9" w:rsidRDefault="006E29E9">
      <w:pPr>
        <w:rPr>
          <w:b/>
        </w:rPr>
      </w:pPr>
    </w:p>
    <w:p w:rsidR="00BC663D" w:rsidRDefault="0042714D">
      <w:pPr>
        <w:rPr>
          <w:b/>
        </w:rPr>
      </w:pPr>
      <w:r>
        <w:rPr>
          <w:b/>
        </w:rPr>
        <w:t xml:space="preserve">Step-by-step </w:t>
      </w:r>
      <w:r>
        <w:rPr>
          <w:b/>
        </w:rPr>
        <w:t>…</w:t>
      </w:r>
      <w:r>
        <w:rPr>
          <w:b/>
        </w:rPr>
        <w:t xml:space="preserve"> Let</w:t>
      </w:r>
      <w:r>
        <w:rPr>
          <w:b/>
        </w:rPr>
        <w:t>’</w:t>
      </w:r>
      <w:r>
        <w:rPr>
          <w:b/>
        </w:rPr>
        <w:t xml:space="preserve">s </w:t>
      </w:r>
      <w:r w:rsidR="00A80A89">
        <w:rPr>
          <w:b/>
        </w:rPr>
        <w:t>start</w:t>
      </w:r>
      <w:r>
        <w:rPr>
          <w:b/>
        </w:rPr>
        <w:t>! (</w:t>
      </w:r>
      <w:r w:rsidR="00A80A89">
        <w:rPr>
          <w:b/>
        </w:rPr>
        <w:t>Don</w:t>
      </w:r>
      <w:r w:rsidR="00A80A89">
        <w:rPr>
          <w:b/>
        </w:rPr>
        <w:t>’</w:t>
      </w:r>
      <w:r w:rsidR="00A80A89">
        <w:rPr>
          <w:b/>
        </w:rPr>
        <w:t>t</w:t>
      </w:r>
      <w:r>
        <w:rPr>
          <w:b/>
        </w:rPr>
        <w:t xml:space="preserve"> worry, this example scene is inclu</w:t>
      </w:r>
      <w:r w:rsidR="006E29E9">
        <w:rPr>
          <w:b/>
        </w:rPr>
        <w:t>ded too so you can also edit it</w:t>
      </w:r>
      <w:r>
        <w:rPr>
          <w:b/>
        </w:rPr>
        <w:t>)</w:t>
      </w:r>
    </w:p>
    <w:p w:rsidR="00E10802" w:rsidRDefault="00E10802">
      <w:pPr>
        <w:rPr>
          <w:b/>
        </w:rPr>
      </w:pPr>
    </w:p>
    <w:p w:rsidR="00E10802" w:rsidRPr="00E10802" w:rsidRDefault="00E10802">
      <w:r w:rsidRPr="00E10802">
        <w:t>Some steps are totally optional and no needed to complete the full game. For example adding score and fuel pickups are all optional, but we will cover it too just like we are creating a full hill climb racing game.</w:t>
      </w:r>
    </w:p>
    <w:p w:rsidR="00BC663D" w:rsidRDefault="00BC663D">
      <w:pPr>
        <w:rPr>
          <w:b/>
        </w:rPr>
      </w:pPr>
    </w:p>
    <w:p w:rsidR="00052DBF" w:rsidRDefault="006E29E9" w:rsidP="00052DBF">
      <w:pPr>
        <w:rPr>
          <w:b/>
          <w:sz w:val="28"/>
          <w:u w:val="single"/>
        </w:rPr>
      </w:pPr>
      <w:r>
        <w:rPr>
          <w:noProof/>
        </w:rPr>
        <w:drawing>
          <wp:inline distT="0" distB="0" distL="0" distR="0">
            <wp:extent cx="5934075" cy="4448175"/>
            <wp:effectExtent l="0" t="0" r="0" b="0"/>
            <wp:docPr id="2" name="Picture 2" descr="C:\Users\Ryan\Desktop\Sce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Scen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r w:rsidR="0042714D">
        <w:rPr>
          <w:b/>
          <w:sz w:val="28"/>
          <w:u w:val="single"/>
        </w:rPr>
        <w:t xml:space="preserve"> </w:t>
      </w:r>
    </w:p>
    <w:p w:rsidR="006E29E9" w:rsidRDefault="006E29E9"/>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6E29E9" w:rsidRDefault="006E29E9" w:rsidP="006E29E9">
      <w:pPr>
        <w:jc w:val="center"/>
      </w:pPr>
      <w:r>
        <w:t>.</w:t>
      </w:r>
    </w:p>
    <w:p w:rsidR="00C317B3" w:rsidRDefault="00C317B3" w:rsidP="00D42391">
      <w:pPr>
        <w:pStyle w:val="Title"/>
        <w:rPr>
          <w:rFonts w:ascii="Calibri"/>
          <w:spacing w:val="0"/>
          <w:kern w:val="0"/>
          <w:sz w:val="22"/>
          <w:szCs w:val="22"/>
        </w:rPr>
      </w:pPr>
    </w:p>
    <w:p w:rsidR="00BC663D" w:rsidRPr="006E29E9" w:rsidRDefault="0042714D" w:rsidP="00D42391">
      <w:pPr>
        <w:pStyle w:val="Title"/>
        <w:rPr>
          <w:color w:val="70AD47" w:themeColor="accent6"/>
          <w:sz w:val="32"/>
        </w:rPr>
      </w:pPr>
      <w:r w:rsidRPr="006E29E9">
        <w:rPr>
          <w:color w:val="70AD47" w:themeColor="accent6"/>
          <w:sz w:val="32"/>
        </w:rPr>
        <w:lastRenderedPageBreak/>
        <w:t>Creat</w:t>
      </w:r>
      <w:r w:rsidR="00315775" w:rsidRPr="006E29E9">
        <w:rPr>
          <w:color w:val="70AD47" w:themeColor="accent6"/>
          <w:sz w:val="32"/>
        </w:rPr>
        <w:t>ing your</w:t>
      </w:r>
      <w:r w:rsidR="00D42391" w:rsidRPr="006E29E9">
        <w:rPr>
          <w:color w:val="70AD47" w:themeColor="accent6"/>
          <w:sz w:val="32"/>
        </w:rPr>
        <w:t xml:space="preserve"> first</w:t>
      </w:r>
      <w:r w:rsidR="00315775" w:rsidRPr="006E29E9">
        <w:rPr>
          <w:color w:val="70AD47" w:themeColor="accent6"/>
          <w:sz w:val="32"/>
        </w:rPr>
        <w:t xml:space="preserve"> game</w:t>
      </w:r>
    </w:p>
    <w:p w:rsidR="00BC663D" w:rsidRDefault="00BC663D">
      <w:pPr>
        <w:rPr>
          <w:i/>
          <w:color w:val="595959"/>
          <w:sz w:val="20"/>
        </w:rPr>
      </w:pPr>
    </w:p>
    <w:p w:rsidR="00BC663D" w:rsidRDefault="0042714D">
      <w:r w:rsidRPr="00461082">
        <w:rPr>
          <w:b/>
        </w:rPr>
        <w:t>Step 1</w:t>
      </w:r>
      <w:r w:rsidRPr="00461082">
        <w:t xml:space="preserve">: </w:t>
      </w:r>
      <w:r w:rsidR="00EF5368" w:rsidRPr="00461082">
        <w:t xml:space="preserve">Create a new scene, delete the </w:t>
      </w:r>
      <w:r w:rsidR="00EF5368" w:rsidRPr="00234B43">
        <w:rPr>
          <w:b/>
        </w:rPr>
        <w:t>Main Camera</w:t>
      </w:r>
      <w:r w:rsidR="00EF5368" w:rsidRPr="00461082">
        <w:t xml:space="preserve"> so your scene will be clean and new.</w:t>
      </w:r>
    </w:p>
    <w:p w:rsidR="00FF5911" w:rsidRPr="00461082" w:rsidRDefault="00FF5911"/>
    <w:p w:rsidR="00BC663D" w:rsidRDefault="0042714D">
      <w:r w:rsidRPr="00461082">
        <w:rPr>
          <w:b/>
        </w:rPr>
        <w:t>Step 2</w:t>
      </w:r>
      <w:r w:rsidRPr="00461082">
        <w:t xml:space="preserve">: </w:t>
      </w:r>
      <w:r w:rsidR="00234B43">
        <w:t xml:space="preserve">Go to the </w:t>
      </w:r>
      <w:r w:rsidR="00234B43" w:rsidRPr="00234B43">
        <w:rPr>
          <w:b/>
        </w:rPr>
        <w:t>SETTINGS</w:t>
      </w:r>
      <w:r w:rsidR="00234B43">
        <w:t xml:space="preserve"> folder, drag and drop </w:t>
      </w:r>
      <w:r w:rsidR="00234B43" w:rsidRPr="00234B43">
        <w:rPr>
          <w:b/>
        </w:rPr>
        <w:t>Main Camera</w:t>
      </w:r>
      <w:r w:rsidR="00234B43">
        <w:t xml:space="preserve"> into the scene.</w:t>
      </w:r>
    </w:p>
    <w:p w:rsidR="00FF5911" w:rsidRPr="00461082" w:rsidRDefault="00FF5911"/>
    <w:p w:rsidR="00BC663D" w:rsidRPr="00461082" w:rsidRDefault="0042714D">
      <w:r w:rsidRPr="00461082">
        <w:rPr>
          <w:b/>
        </w:rPr>
        <w:t xml:space="preserve">Step </w:t>
      </w:r>
      <w:r w:rsidR="00EF5368" w:rsidRPr="00461082">
        <w:rPr>
          <w:b/>
        </w:rPr>
        <w:t>3</w:t>
      </w:r>
      <w:r w:rsidRPr="00461082">
        <w:t xml:space="preserve">: Go to the </w:t>
      </w:r>
      <w:r w:rsidR="006A0DCB">
        <w:rPr>
          <w:b/>
        </w:rPr>
        <w:t>PLAYER</w:t>
      </w:r>
      <w:r w:rsidR="00234B43">
        <w:rPr>
          <w:b/>
        </w:rPr>
        <w:t>S</w:t>
      </w:r>
      <w:r w:rsidRPr="00461082">
        <w:rPr>
          <w:b/>
        </w:rPr>
        <w:t xml:space="preserve"> </w:t>
      </w:r>
      <w:r w:rsidRPr="00461082">
        <w:t xml:space="preserve">folder, drag </w:t>
      </w:r>
      <w:r w:rsidR="00234B43">
        <w:t>a</w:t>
      </w:r>
      <w:r w:rsidRPr="00461082">
        <w:t xml:space="preserve">nd drop </w:t>
      </w:r>
      <w:r w:rsidR="00234B43">
        <w:t xml:space="preserve">one of the player prefab </w:t>
      </w:r>
      <w:r w:rsidR="00FF5911">
        <w:t xml:space="preserve">into the scene. In this case we put a </w:t>
      </w:r>
      <w:r w:rsidR="00FF5911" w:rsidRPr="00FF5911">
        <w:rPr>
          <w:b/>
        </w:rPr>
        <w:t>Female</w:t>
      </w:r>
      <w:r w:rsidR="00FF5911" w:rsidRPr="00FF5911">
        <w:t xml:space="preserve"> player</w:t>
      </w:r>
      <w:r w:rsidR="00FF5911">
        <w:rPr>
          <w:b/>
        </w:rPr>
        <w:t xml:space="preserve"> </w:t>
      </w:r>
      <w:r w:rsidR="00FF5911">
        <w:t>prefab.</w:t>
      </w:r>
    </w:p>
    <w:p w:rsidR="00FF5911" w:rsidRPr="00FF5911" w:rsidRDefault="00FF5911" w:rsidP="00FF5911">
      <w:pPr>
        <w:rPr>
          <w:b/>
          <w:color w:val="000000"/>
        </w:rPr>
      </w:pPr>
    </w:p>
    <w:p w:rsidR="00234B43" w:rsidRDefault="00234B43" w:rsidP="00234B43">
      <w:pPr>
        <w:rPr>
          <w:color w:val="000000"/>
        </w:rPr>
      </w:pPr>
      <w:r>
        <w:rPr>
          <w:b/>
          <w:color w:val="000000"/>
        </w:rPr>
        <w:t xml:space="preserve">Step 4: </w:t>
      </w:r>
      <w:r w:rsidRPr="00234B43">
        <w:rPr>
          <w:color w:val="000000"/>
        </w:rPr>
        <w:t xml:space="preserve">Click on </w:t>
      </w:r>
      <w:r w:rsidRPr="00234B43">
        <w:rPr>
          <w:b/>
          <w:color w:val="000000"/>
        </w:rPr>
        <w:t>Main Camera</w:t>
      </w:r>
      <w:r w:rsidRPr="00234B43">
        <w:rPr>
          <w:color w:val="000000"/>
        </w:rPr>
        <w:t xml:space="preserve"> in your scene and where it says </w:t>
      </w:r>
      <w:r w:rsidRPr="00234B43">
        <w:rPr>
          <w:i/>
          <w:color w:val="000000"/>
        </w:rPr>
        <w:t>target</w:t>
      </w:r>
      <w:r w:rsidRPr="00234B43">
        <w:rPr>
          <w:color w:val="000000"/>
        </w:rPr>
        <w:t xml:space="preserve">, drag and drop the </w:t>
      </w:r>
      <w:r w:rsidRPr="00234B43">
        <w:rPr>
          <w:b/>
          <w:color w:val="000000"/>
        </w:rPr>
        <w:t>Controller</w:t>
      </w:r>
      <w:r w:rsidRPr="00234B43">
        <w:rPr>
          <w:color w:val="000000"/>
        </w:rPr>
        <w:t xml:space="preserve"> inside the player prefab, in this case inside the female prefab.</w:t>
      </w:r>
      <w:r>
        <w:rPr>
          <w:color w:val="000000"/>
        </w:rPr>
        <w:t xml:space="preserve"> (Do not drag and drop the entire player prefabs, otherwise the camera will not move. Instead open the player prefabs children and drag and drop the </w:t>
      </w:r>
      <w:r w:rsidRPr="00234B43">
        <w:rPr>
          <w:b/>
          <w:color w:val="000000"/>
        </w:rPr>
        <w:t>Controller</w:t>
      </w:r>
      <w:r>
        <w:rPr>
          <w:color w:val="000000"/>
        </w:rPr>
        <w:t xml:space="preserve"> only in the </w:t>
      </w:r>
      <w:r>
        <w:rPr>
          <w:i/>
          <w:color w:val="000000"/>
        </w:rPr>
        <w:t>t</w:t>
      </w:r>
      <w:r w:rsidRPr="00234B43">
        <w:rPr>
          <w:i/>
          <w:color w:val="000000"/>
        </w:rPr>
        <w:t>arget</w:t>
      </w:r>
      <w:r>
        <w:rPr>
          <w:color w:val="000000"/>
        </w:rPr>
        <w:t xml:space="preserve"> of the main camera.</w:t>
      </w:r>
    </w:p>
    <w:p w:rsidR="00FF5911" w:rsidRDefault="00FF5911" w:rsidP="00234B43">
      <w:pPr>
        <w:rPr>
          <w:color w:val="000000"/>
        </w:rPr>
      </w:pPr>
    </w:p>
    <w:p w:rsidR="00234B43" w:rsidRPr="00234B43" w:rsidRDefault="00234B43" w:rsidP="00234B43">
      <w:pPr>
        <w:rPr>
          <w:b/>
          <w:color w:val="000000"/>
        </w:rPr>
      </w:pPr>
      <w:r>
        <w:rPr>
          <w:b/>
          <w:color w:val="000000"/>
        </w:rPr>
        <w:t xml:space="preserve">Step 5: </w:t>
      </w:r>
      <w:r>
        <w:rPr>
          <w:color w:val="000000"/>
        </w:rPr>
        <w:t xml:space="preserve">Go to the PREFABS folder, click on ground prefabs and drag and drop any ground prefabs into the scene, in this case we put </w:t>
      </w:r>
      <w:r w:rsidRPr="00234B43">
        <w:rPr>
          <w:b/>
          <w:color w:val="000000"/>
        </w:rPr>
        <w:t>DesertA</w:t>
      </w:r>
      <w:r>
        <w:rPr>
          <w:color w:val="000000"/>
        </w:rPr>
        <w:t xml:space="preserve"> prefab.</w:t>
      </w:r>
    </w:p>
    <w:p w:rsidR="00C80F15" w:rsidRPr="00C80F15" w:rsidRDefault="00C80F15" w:rsidP="00C80F15">
      <w:pPr>
        <w:pStyle w:val="ListParagraph"/>
        <w:rPr>
          <w:b/>
          <w:i/>
          <w:color w:val="000000"/>
        </w:rPr>
      </w:pPr>
    </w:p>
    <w:p w:rsidR="00C80F15" w:rsidRDefault="00234B43">
      <w:pPr>
        <w:rPr>
          <w:i/>
          <w:color w:val="000000"/>
        </w:rPr>
      </w:pPr>
      <w:r>
        <w:rPr>
          <w:i/>
          <w:noProof/>
          <w:color w:val="000000"/>
        </w:rPr>
        <w:drawing>
          <wp:inline distT="0" distB="0" distL="0" distR="0">
            <wp:extent cx="5943600" cy="4429125"/>
            <wp:effectExtent l="0" t="0" r="0" b="0"/>
            <wp:docPr id="4" name="Picture 4" descr="C:\Users\Ryan\Desktop\2D Platform - Hill Climb Racing Driving KIT\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2D Platform - Hill Climb Racing Driving KIT\D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00C80F15" w:rsidRPr="00C80F15">
        <w:rPr>
          <w:i/>
          <w:color w:val="000000"/>
        </w:rPr>
        <w:t xml:space="preserve"> </w:t>
      </w:r>
    </w:p>
    <w:p w:rsidR="00C80F15" w:rsidRDefault="00C80F15">
      <w:pPr>
        <w:rPr>
          <w:i/>
          <w:color w:val="000000"/>
        </w:rPr>
      </w:pPr>
    </w:p>
    <w:p w:rsidR="00C673C4" w:rsidRDefault="00FF5911" w:rsidP="001F2209">
      <w:pPr>
        <w:rPr>
          <w:color w:val="000000"/>
        </w:rPr>
      </w:pPr>
      <w:r w:rsidRPr="00FF5911">
        <w:rPr>
          <w:color w:val="000000"/>
        </w:rPr>
        <w:t>I</w:t>
      </w:r>
      <w:r>
        <w:rPr>
          <w:color w:val="000000"/>
        </w:rPr>
        <w:t>f you done everything correctly</w:t>
      </w:r>
      <w:r w:rsidRPr="00FF5911">
        <w:rPr>
          <w:color w:val="000000"/>
        </w:rPr>
        <w:t xml:space="preserve"> you can see that the scene is already starting to build up. Play the scene and test it out the player should be able to move with </w:t>
      </w:r>
      <w:r w:rsidRPr="00FF5911">
        <w:rPr>
          <w:b/>
          <w:color w:val="000000"/>
        </w:rPr>
        <w:t>D</w:t>
      </w:r>
      <w:r>
        <w:rPr>
          <w:color w:val="000000"/>
        </w:rPr>
        <w:t>,</w:t>
      </w:r>
      <w:r w:rsidRPr="00FF5911">
        <w:rPr>
          <w:color w:val="000000"/>
        </w:rPr>
        <w:t xml:space="preserve"> reverse with </w:t>
      </w:r>
      <w:r w:rsidRPr="00FF5911">
        <w:rPr>
          <w:b/>
          <w:color w:val="000000"/>
        </w:rPr>
        <w:t>A</w:t>
      </w:r>
      <w:r w:rsidRPr="00FF5911">
        <w:rPr>
          <w:color w:val="000000"/>
        </w:rPr>
        <w:t xml:space="preserve"> and break with the </w:t>
      </w:r>
      <w:r w:rsidRPr="00FF5911">
        <w:rPr>
          <w:b/>
          <w:color w:val="000000"/>
        </w:rPr>
        <w:t>spacebar</w:t>
      </w:r>
      <w:r w:rsidRPr="00FF5911">
        <w:rPr>
          <w:color w:val="000000"/>
        </w:rPr>
        <w:t xml:space="preserve"> button.</w:t>
      </w:r>
      <w:r>
        <w:rPr>
          <w:color w:val="000000"/>
        </w:rPr>
        <w:t xml:space="preserve"> In your scene you should have about 3 prefabs; Main Camera, Player and Ground.</w:t>
      </w:r>
    </w:p>
    <w:p w:rsidR="00243D14" w:rsidRPr="00FF5911" w:rsidRDefault="00243D14" w:rsidP="001F2209">
      <w:pPr>
        <w:rPr>
          <w:color w:val="000000"/>
        </w:rPr>
      </w:pPr>
      <w:r w:rsidRPr="00FF5911">
        <w:rPr>
          <w:color w:val="70AD47" w:themeColor="accent6"/>
          <w:sz w:val="32"/>
        </w:rPr>
        <w:lastRenderedPageBreak/>
        <w:t>Detailing your first game</w:t>
      </w:r>
    </w:p>
    <w:p w:rsidR="00243D14" w:rsidRDefault="00243D14" w:rsidP="00243D14">
      <w:pPr>
        <w:rPr>
          <w:i/>
          <w:color w:val="595959"/>
          <w:sz w:val="20"/>
        </w:rPr>
      </w:pPr>
    </w:p>
    <w:p w:rsidR="00243D14" w:rsidRDefault="00FF5911" w:rsidP="00243D14">
      <w:pPr>
        <w:rPr>
          <w:i/>
          <w:color w:val="000000"/>
        </w:rPr>
      </w:pPr>
      <w:r>
        <w:rPr>
          <w:i/>
          <w:color w:val="000000"/>
        </w:rPr>
        <w:t>If you tested the scene out and everything is working correctly, then good job. As you can see you can move the player and everything is set up by itself. The fuel is decreasing and you need to hurry up to the finish line if you want to win, but we want to add some color into the world and add some scores for the player to pick up and even add some fuel to refill.</w:t>
      </w:r>
    </w:p>
    <w:p w:rsidR="00FF5911" w:rsidRDefault="00FF5911" w:rsidP="00243D14">
      <w:pPr>
        <w:rPr>
          <w:i/>
          <w:color w:val="000000"/>
        </w:rPr>
      </w:pPr>
    </w:p>
    <w:p w:rsidR="00FF5911" w:rsidRDefault="00FF5911" w:rsidP="00FF5911">
      <w:r w:rsidRPr="00461082">
        <w:rPr>
          <w:b/>
        </w:rPr>
        <w:t>Step 1</w:t>
      </w:r>
      <w:r w:rsidRPr="00461082">
        <w:t xml:space="preserve">: </w:t>
      </w:r>
      <w:r>
        <w:t xml:space="preserve">Go to the </w:t>
      </w:r>
      <w:r>
        <w:rPr>
          <w:b/>
        </w:rPr>
        <w:t>E</w:t>
      </w:r>
      <w:r w:rsidRPr="00FF5911">
        <w:rPr>
          <w:b/>
        </w:rPr>
        <w:t xml:space="preserve">nvironment </w:t>
      </w:r>
      <w:r w:rsidRPr="00FF5911">
        <w:t>folder</w:t>
      </w:r>
      <w:r>
        <w:t xml:space="preserve"> and choose a setting you like, in this case we will choose Rock Desert to stay with the theme. Add some bushes, cactus, grass and objects into the scene to make it feel more alive.</w:t>
      </w:r>
    </w:p>
    <w:p w:rsidR="00FF5911" w:rsidRDefault="00FF5911" w:rsidP="00FF5911"/>
    <w:p w:rsidR="00FF5911" w:rsidRDefault="00FF5911" w:rsidP="00FF5911">
      <w:r w:rsidRPr="00461082">
        <w:rPr>
          <w:b/>
        </w:rPr>
        <w:t xml:space="preserve">Step </w:t>
      </w:r>
      <w:r>
        <w:rPr>
          <w:b/>
        </w:rPr>
        <w:t>2</w:t>
      </w:r>
      <w:r w:rsidRPr="00461082">
        <w:t xml:space="preserve">: </w:t>
      </w:r>
      <w:r>
        <w:t xml:space="preserve">Go to the </w:t>
      </w:r>
      <w:r>
        <w:rPr>
          <w:b/>
        </w:rPr>
        <w:t>E</w:t>
      </w:r>
      <w:r w:rsidRPr="00FF5911">
        <w:rPr>
          <w:b/>
        </w:rPr>
        <w:t xml:space="preserve">nvironment </w:t>
      </w:r>
      <w:r w:rsidRPr="00FF5911">
        <w:t>folder</w:t>
      </w:r>
      <w:r>
        <w:t xml:space="preserve"> and click on clouds folder and add some clouds in your scene.</w:t>
      </w:r>
    </w:p>
    <w:p w:rsidR="00243D14" w:rsidRDefault="00243D14"/>
    <w:p w:rsidR="00FF5911" w:rsidRDefault="00ED743A">
      <w:pPr>
        <w:rPr>
          <w:b/>
          <w:i/>
        </w:rPr>
      </w:pPr>
      <w:r>
        <w:t>Sometimes</w:t>
      </w:r>
      <w:r w:rsidR="00FF5911">
        <w:t xml:space="preserve"> when you add sprites they will appear before your player in 2D which will make the </w:t>
      </w:r>
      <w:r>
        <w:t>sprites on front, to prevent this go into 3D and grab all the sprites you put in and drop them back into the scene so it seems like they are in the background.</w:t>
      </w:r>
    </w:p>
    <w:p w:rsidR="00BC663D" w:rsidRDefault="00BC663D">
      <w:pPr>
        <w:rPr>
          <w:b/>
          <w:i/>
        </w:rPr>
      </w:pPr>
    </w:p>
    <w:p w:rsidR="005C5401" w:rsidRDefault="00FF5911" w:rsidP="001F2209">
      <w:pPr>
        <w:jc w:val="center"/>
        <w:rPr>
          <w:b/>
          <w:i/>
        </w:rPr>
      </w:pPr>
      <w:r>
        <w:rPr>
          <w:i/>
          <w:noProof/>
        </w:rPr>
        <w:drawing>
          <wp:inline distT="0" distB="0" distL="0" distR="0">
            <wp:extent cx="5943600" cy="4429125"/>
            <wp:effectExtent l="0" t="0" r="0" b="0"/>
            <wp:docPr id="6" name="Picture 6" descr="C:\Users\Ryan\Desktop\2D Platform - Hill Climb Racing Driving KIT\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2D Platform - Hill Climb Racing Driving KIT\DO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303097" w:rsidRDefault="00303097" w:rsidP="00303097"/>
    <w:p w:rsidR="00582CC4" w:rsidRDefault="00ED743A" w:rsidP="00ED743A">
      <w:r>
        <w:t>As you can see, your game is already done in just five easy steps. Now add some more grounds and obstacles, add some wood and be creative. Play around a little and make it look awesome!</w:t>
      </w:r>
    </w:p>
    <w:p w:rsidR="00ED743A" w:rsidRDefault="00ED743A" w:rsidP="00303097">
      <w:pPr>
        <w:rPr>
          <w:i/>
          <w:noProof/>
          <w:color w:val="000000"/>
        </w:rPr>
      </w:pPr>
    </w:p>
    <w:p w:rsidR="00303097" w:rsidRPr="00ED743A" w:rsidRDefault="00ED743A" w:rsidP="00303097">
      <w:pPr>
        <w:rPr>
          <w:i/>
          <w:color w:val="70AD47" w:themeColor="accent6"/>
        </w:rPr>
      </w:pPr>
      <w:r>
        <w:rPr>
          <w:color w:val="70AD47" w:themeColor="accent6"/>
          <w:sz w:val="32"/>
        </w:rPr>
        <w:lastRenderedPageBreak/>
        <w:t xml:space="preserve">Touching </w:t>
      </w:r>
      <w:r w:rsidR="00303097" w:rsidRPr="00ED743A">
        <w:rPr>
          <w:color w:val="70AD47" w:themeColor="accent6"/>
          <w:sz w:val="32"/>
        </w:rPr>
        <w:t>your first game</w:t>
      </w:r>
    </w:p>
    <w:p w:rsidR="00303097" w:rsidRDefault="00303097" w:rsidP="00303097">
      <w:pPr>
        <w:rPr>
          <w:i/>
          <w:color w:val="000000"/>
        </w:rPr>
      </w:pPr>
    </w:p>
    <w:p w:rsidR="00303097" w:rsidRDefault="00ED743A" w:rsidP="00303097">
      <w:pPr>
        <w:rPr>
          <w:color w:val="000000"/>
        </w:rPr>
      </w:pPr>
      <w:r>
        <w:rPr>
          <w:color w:val="000000"/>
        </w:rPr>
        <w:t>Once you done adding the grounds and all you need to add some score and maybe even some fuel for the player to pick up. To do this, go to the</w:t>
      </w:r>
      <w:r w:rsidRPr="00ED743A">
        <w:rPr>
          <w:b/>
          <w:color w:val="000000"/>
        </w:rPr>
        <w:t xml:space="preserve"> Items</w:t>
      </w:r>
      <w:r>
        <w:rPr>
          <w:color w:val="000000"/>
        </w:rPr>
        <w:t xml:space="preserve"> folder and drag and drop the </w:t>
      </w:r>
      <w:r w:rsidRPr="002F6084">
        <w:rPr>
          <w:i/>
          <w:color w:val="000000"/>
        </w:rPr>
        <w:t>ScorePickup</w:t>
      </w:r>
      <w:r>
        <w:rPr>
          <w:color w:val="000000"/>
        </w:rPr>
        <w:t xml:space="preserve"> and </w:t>
      </w:r>
      <w:r w:rsidRPr="002F6084">
        <w:rPr>
          <w:i/>
          <w:color w:val="000000"/>
        </w:rPr>
        <w:t>FuelPickup</w:t>
      </w:r>
      <w:r w:rsidR="002F6084">
        <w:rPr>
          <w:i/>
          <w:color w:val="000000"/>
        </w:rPr>
        <w:t xml:space="preserve"> </w:t>
      </w:r>
      <w:r w:rsidR="002F6084" w:rsidRPr="002F6084">
        <w:rPr>
          <w:color w:val="000000"/>
        </w:rPr>
        <w:t>prefabs</w:t>
      </w:r>
      <w:r w:rsidRPr="002F6084">
        <w:rPr>
          <w:color w:val="000000"/>
        </w:rPr>
        <w:t xml:space="preserve"> </w:t>
      </w:r>
      <w:r>
        <w:rPr>
          <w:color w:val="000000"/>
        </w:rPr>
        <w:t>into the scene anywhere you want above the ground. Make sure you make them into a level w</w:t>
      </w:r>
      <w:r w:rsidR="002F6084">
        <w:rPr>
          <w:color w:val="000000"/>
        </w:rPr>
        <w:t>here the player can pick them up</w:t>
      </w:r>
      <w:r>
        <w:rPr>
          <w:color w:val="000000"/>
        </w:rPr>
        <w:t xml:space="preserve">, this is so the player can pick up score points </w:t>
      </w:r>
      <w:r w:rsidR="002F6084">
        <w:rPr>
          <w:color w:val="000000"/>
        </w:rPr>
        <w:t>to add to the score and fuel so he can refill his tank otherwise he will lose if he run out of fuel!</w:t>
      </w:r>
    </w:p>
    <w:p w:rsidR="002F6084" w:rsidRDefault="002F6084" w:rsidP="00303097">
      <w:pPr>
        <w:rPr>
          <w:color w:val="000000"/>
        </w:rPr>
      </w:pPr>
    </w:p>
    <w:p w:rsidR="002F6084" w:rsidRDefault="002F6084" w:rsidP="002F6084">
      <w:r w:rsidRPr="00461082">
        <w:rPr>
          <w:b/>
        </w:rPr>
        <w:t>Step 1</w:t>
      </w:r>
      <w:r w:rsidRPr="00461082">
        <w:t xml:space="preserve">: </w:t>
      </w:r>
      <w:r>
        <w:t xml:space="preserve">Go to the </w:t>
      </w:r>
      <w:r>
        <w:rPr>
          <w:b/>
        </w:rPr>
        <w:t>Items</w:t>
      </w:r>
      <w:r w:rsidRPr="00FF5911">
        <w:rPr>
          <w:b/>
        </w:rPr>
        <w:t xml:space="preserve"> </w:t>
      </w:r>
      <w:r w:rsidRPr="00FF5911">
        <w:t>folder</w:t>
      </w:r>
      <w:r>
        <w:t xml:space="preserve"> and drag and drop some score points prefabs into the scene so the player can pick them up to add to his score, this is optional.</w:t>
      </w:r>
    </w:p>
    <w:p w:rsidR="002F6084" w:rsidRDefault="002F6084" w:rsidP="002F6084"/>
    <w:p w:rsidR="002F6084" w:rsidRDefault="002F6084" w:rsidP="002F6084">
      <w:r w:rsidRPr="00461082">
        <w:rPr>
          <w:b/>
        </w:rPr>
        <w:t>Step 1</w:t>
      </w:r>
      <w:r w:rsidRPr="00461082">
        <w:t xml:space="preserve">: </w:t>
      </w:r>
      <w:r>
        <w:t xml:space="preserve">Go to the </w:t>
      </w:r>
      <w:r>
        <w:rPr>
          <w:b/>
        </w:rPr>
        <w:t>Items</w:t>
      </w:r>
      <w:r w:rsidRPr="00FF5911">
        <w:rPr>
          <w:b/>
        </w:rPr>
        <w:t xml:space="preserve"> </w:t>
      </w:r>
      <w:r w:rsidRPr="00FF5911">
        <w:t>folder</w:t>
      </w:r>
      <w:r>
        <w:t xml:space="preserve"> and drag and drop the fuel prefab anywhere you want so the player can pick fuel up because if he runs out of fuel, the game ends. This is also optional.</w:t>
      </w:r>
    </w:p>
    <w:p w:rsidR="00303097" w:rsidRDefault="00303097" w:rsidP="001F2209">
      <w:pPr>
        <w:rPr>
          <w:i/>
          <w:noProof/>
          <w:color w:val="000000"/>
        </w:rPr>
      </w:pPr>
    </w:p>
    <w:p w:rsidR="005C5401" w:rsidRPr="00582CC4" w:rsidRDefault="002F6084">
      <w:pPr>
        <w:rPr>
          <w:i/>
          <w:color w:val="000000"/>
        </w:rPr>
      </w:pPr>
      <w:r>
        <w:rPr>
          <w:i/>
          <w:noProof/>
          <w:color w:val="000000"/>
        </w:rPr>
        <w:drawing>
          <wp:inline distT="0" distB="0" distL="0" distR="0">
            <wp:extent cx="5943600" cy="4429125"/>
            <wp:effectExtent l="0" t="0" r="0" b="0"/>
            <wp:docPr id="7" name="Picture 7" descr="C:\Users\Ryan\Desktop\2D Platform - Hill Climb Racing Driving KIT\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2D Platform - Hill Climb Racing Driving KIT\DO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C80F15" w:rsidRDefault="00C80F15"/>
    <w:p w:rsidR="00052DBF" w:rsidRDefault="00052DBF" w:rsidP="002F6084">
      <w:pPr>
        <w:jc w:val="center"/>
      </w:pPr>
    </w:p>
    <w:p w:rsidR="002F6084" w:rsidRDefault="002F6084" w:rsidP="002F6084">
      <w:r>
        <w:t xml:space="preserve">The game is now finished, the only that is left is the finish line to win and end the game </w:t>
      </w:r>
      <w:r w:rsidR="003F44F8">
        <w:t xml:space="preserve">and display the win game screen </w:t>
      </w:r>
      <w:r>
        <w:t>once the player reaches the final destination. Let</w:t>
      </w:r>
      <w:r>
        <w:t>’</w:t>
      </w:r>
      <w:r>
        <w:t>s add that finish line flag</w:t>
      </w:r>
      <w:r w:rsidR="003F44F8">
        <w:t xml:space="preserve"> so we can complete the project</w:t>
      </w:r>
      <w:r>
        <w:t>!</w:t>
      </w:r>
    </w:p>
    <w:p w:rsidR="002F6084" w:rsidRDefault="002F6084" w:rsidP="002F6084"/>
    <w:p w:rsidR="00C317B3" w:rsidRDefault="00C317B3" w:rsidP="00582CC4"/>
    <w:p w:rsidR="00582CC4" w:rsidRPr="00ED743A" w:rsidRDefault="00ED743A" w:rsidP="00582CC4">
      <w:pPr>
        <w:rPr>
          <w:i/>
          <w:color w:val="70AD47" w:themeColor="accent6"/>
        </w:rPr>
      </w:pPr>
      <w:r w:rsidRPr="00ED743A">
        <w:rPr>
          <w:color w:val="70AD47" w:themeColor="accent6"/>
          <w:sz w:val="32"/>
        </w:rPr>
        <w:lastRenderedPageBreak/>
        <w:t>Finishing your first game</w:t>
      </w:r>
    </w:p>
    <w:p w:rsidR="00582CC4" w:rsidRDefault="00582CC4" w:rsidP="00582CC4">
      <w:pPr>
        <w:rPr>
          <w:i/>
          <w:color w:val="000000"/>
        </w:rPr>
      </w:pPr>
    </w:p>
    <w:p w:rsidR="00ED743A" w:rsidRDefault="00ED743A" w:rsidP="00ED743A">
      <w:pPr>
        <w:rPr>
          <w:color w:val="000000"/>
        </w:rPr>
      </w:pPr>
      <w:r>
        <w:rPr>
          <w:color w:val="000000"/>
        </w:rPr>
        <w:t>Once you get everything done and you are ready from creating your environment</w:t>
      </w:r>
      <w:r w:rsidR="002F6084">
        <w:rPr>
          <w:color w:val="000000"/>
        </w:rPr>
        <w:t xml:space="preserve"> and adding the items</w:t>
      </w:r>
      <w:r>
        <w:rPr>
          <w:color w:val="000000"/>
        </w:rPr>
        <w:t xml:space="preserve">, you now want to create a finish line to finish game and display the winner screen. This is mega easy, all you need to do is go to the </w:t>
      </w:r>
      <w:r w:rsidRPr="00ED743A">
        <w:rPr>
          <w:b/>
          <w:color w:val="000000"/>
        </w:rPr>
        <w:t>Settings</w:t>
      </w:r>
      <w:r>
        <w:rPr>
          <w:color w:val="000000"/>
        </w:rPr>
        <w:t xml:space="preserve"> folder, drag and drop the </w:t>
      </w:r>
      <w:r w:rsidRPr="00ED743A">
        <w:rPr>
          <w:i/>
          <w:color w:val="000000"/>
        </w:rPr>
        <w:t>Win Flag</w:t>
      </w:r>
      <w:r>
        <w:rPr>
          <w:color w:val="000000"/>
        </w:rPr>
        <w:t xml:space="preserve"> into your scene. When the player reaches the flag, the game is won and the screen is displayed along with your score. Easy right?</w:t>
      </w:r>
    </w:p>
    <w:p w:rsidR="002F6084" w:rsidRDefault="002F6084" w:rsidP="00ED743A">
      <w:pPr>
        <w:rPr>
          <w:color w:val="000000"/>
        </w:rPr>
      </w:pPr>
    </w:p>
    <w:p w:rsidR="002F6084" w:rsidRPr="002F6084" w:rsidRDefault="002F6084" w:rsidP="00ED743A">
      <w:r w:rsidRPr="00461082">
        <w:rPr>
          <w:b/>
        </w:rPr>
        <w:t>Step 1</w:t>
      </w:r>
      <w:r w:rsidRPr="00461082">
        <w:t xml:space="preserve">: </w:t>
      </w:r>
      <w:r>
        <w:t xml:space="preserve">Go to the </w:t>
      </w:r>
      <w:r>
        <w:rPr>
          <w:b/>
        </w:rPr>
        <w:t>Settings</w:t>
      </w:r>
      <w:r w:rsidRPr="00FF5911">
        <w:rPr>
          <w:b/>
        </w:rPr>
        <w:t xml:space="preserve"> </w:t>
      </w:r>
      <w:r w:rsidRPr="00FF5911">
        <w:t>folder</w:t>
      </w:r>
      <w:r>
        <w:t xml:space="preserve"> and drag and drop the </w:t>
      </w:r>
      <w:r w:rsidRPr="002F6084">
        <w:rPr>
          <w:i/>
        </w:rPr>
        <w:t>Win Flag</w:t>
      </w:r>
      <w:r>
        <w:t xml:space="preserve"> prefab into the scene where you want the game to end once the player reach the flag destination.</w:t>
      </w:r>
    </w:p>
    <w:p w:rsidR="00582CC4" w:rsidRDefault="00582CC4" w:rsidP="00582CC4">
      <w:pPr>
        <w:rPr>
          <w:i/>
          <w:noProof/>
          <w:color w:val="000000"/>
        </w:rPr>
      </w:pPr>
    </w:p>
    <w:p w:rsidR="00582CC4" w:rsidRDefault="00582CC4" w:rsidP="00582CC4">
      <w:pPr>
        <w:rPr>
          <w:i/>
          <w:noProof/>
          <w:color w:val="000000"/>
        </w:rPr>
      </w:pPr>
    </w:p>
    <w:p w:rsidR="00582CC4" w:rsidRDefault="002F6084" w:rsidP="00582CC4">
      <w:pPr>
        <w:rPr>
          <w:i/>
          <w:color w:val="000000"/>
        </w:rPr>
      </w:pPr>
      <w:r>
        <w:rPr>
          <w:i/>
          <w:noProof/>
          <w:color w:val="000000"/>
        </w:rPr>
        <w:drawing>
          <wp:inline distT="0" distB="0" distL="0" distR="0">
            <wp:extent cx="3949621" cy="2943225"/>
            <wp:effectExtent l="0" t="0" r="0" b="0"/>
            <wp:docPr id="8" name="Picture 8" descr="C:\Users\Ryan\Desktop\2D Platform - Hill Climb Racing Driving KIT\D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Desktop\2D Platform - Hill Climb Racing Driving KIT\DO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045" cy="2969623"/>
                    </a:xfrm>
                    <a:prstGeom prst="rect">
                      <a:avLst/>
                    </a:prstGeom>
                    <a:noFill/>
                    <a:ln>
                      <a:noFill/>
                    </a:ln>
                  </pic:spPr>
                </pic:pic>
              </a:graphicData>
            </a:graphic>
          </wp:inline>
        </w:drawing>
      </w:r>
    </w:p>
    <w:p w:rsidR="002F6084" w:rsidRDefault="002F6084"/>
    <w:p w:rsidR="003F44F8" w:rsidRDefault="002F6084" w:rsidP="00582CC4">
      <w:pPr>
        <w:rPr>
          <w:b/>
          <w:i/>
        </w:rPr>
      </w:pPr>
      <w:r>
        <w:rPr>
          <w:noProof/>
        </w:rPr>
        <w:drawing>
          <wp:inline distT="0" distB="0" distL="0" distR="0">
            <wp:extent cx="3936835" cy="2933700"/>
            <wp:effectExtent l="0" t="0" r="0" b="0"/>
            <wp:docPr id="9" name="Picture 9" descr="C:\Users\Ryan\Desktop\2D Platform - Hill Climb Racing Driving KIT\DO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esktop\2D Platform - Hill Climb Racing Driving KIT\DO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6395" cy="2955728"/>
                    </a:xfrm>
                    <a:prstGeom prst="rect">
                      <a:avLst/>
                    </a:prstGeom>
                    <a:noFill/>
                    <a:ln>
                      <a:noFill/>
                    </a:ln>
                  </pic:spPr>
                </pic:pic>
              </a:graphicData>
            </a:graphic>
          </wp:inline>
        </w:drawing>
      </w:r>
    </w:p>
    <w:p w:rsidR="00582CC4" w:rsidRPr="003F44F8" w:rsidRDefault="00582CC4" w:rsidP="00582CC4">
      <w:pPr>
        <w:rPr>
          <w:b/>
          <w:i/>
        </w:rPr>
      </w:pPr>
      <w:r w:rsidRPr="002F6084">
        <w:rPr>
          <w:color w:val="70AD47" w:themeColor="accent6"/>
          <w:sz w:val="32"/>
        </w:rPr>
        <w:lastRenderedPageBreak/>
        <w:t>Playing your first game</w:t>
      </w:r>
    </w:p>
    <w:p w:rsidR="00582CC4" w:rsidRDefault="00582CC4" w:rsidP="00582CC4">
      <w:pPr>
        <w:rPr>
          <w:i/>
          <w:color w:val="000000"/>
        </w:rPr>
      </w:pPr>
    </w:p>
    <w:p w:rsidR="00CC6534" w:rsidRDefault="002A6917" w:rsidP="00582CC4">
      <w:pPr>
        <w:rPr>
          <w:color w:val="000000"/>
        </w:rPr>
      </w:pPr>
      <w:r w:rsidRPr="003F44F8">
        <w:rPr>
          <w:color w:val="385623" w:themeColor="accent6" w:themeShade="80"/>
          <w:sz w:val="48"/>
          <w:szCs w:val="48"/>
        </w:rPr>
        <w:t>C</w:t>
      </w:r>
      <w:r w:rsidRPr="00C93C11">
        <w:rPr>
          <w:color w:val="000000" w:themeColor="text1"/>
          <w:sz w:val="48"/>
          <w:szCs w:val="48"/>
        </w:rPr>
        <w:t>o</w:t>
      </w:r>
      <w:r w:rsidRPr="003F44F8">
        <w:rPr>
          <w:color w:val="2F5496" w:themeColor="accent5" w:themeShade="BF"/>
          <w:sz w:val="48"/>
          <w:szCs w:val="48"/>
        </w:rPr>
        <w:t>n</w:t>
      </w:r>
      <w:r w:rsidRPr="00C93C11">
        <w:rPr>
          <w:color w:val="5B9BD5" w:themeColor="accent1"/>
          <w:sz w:val="48"/>
          <w:szCs w:val="48"/>
        </w:rPr>
        <w:t>g</w:t>
      </w:r>
      <w:r w:rsidRPr="00C93C11">
        <w:rPr>
          <w:color w:val="525252" w:themeColor="accent3" w:themeShade="80"/>
          <w:sz w:val="48"/>
          <w:szCs w:val="48"/>
        </w:rPr>
        <w:t>r</w:t>
      </w:r>
      <w:r w:rsidRPr="003F44F8">
        <w:rPr>
          <w:color w:val="FF0000"/>
          <w:sz w:val="48"/>
          <w:szCs w:val="48"/>
        </w:rPr>
        <w:t>a</w:t>
      </w:r>
      <w:r w:rsidRPr="003F44F8">
        <w:rPr>
          <w:color w:val="833C0B" w:themeColor="accent2" w:themeShade="80"/>
          <w:sz w:val="48"/>
          <w:szCs w:val="48"/>
        </w:rPr>
        <w:t>t</w:t>
      </w:r>
      <w:r w:rsidRPr="003F44F8">
        <w:rPr>
          <w:color w:val="404040" w:themeColor="text1" w:themeTint="BF"/>
          <w:sz w:val="48"/>
          <w:szCs w:val="48"/>
        </w:rPr>
        <w:t>u</w:t>
      </w:r>
      <w:r w:rsidRPr="003F44F8">
        <w:rPr>
          <w:color w:val="323E4F" w:themeColor="text2" w:themeShade="BF"/>
          <w:sz w:val="48"/>
          <w:szCs w:val="48"/>
        </w:rPr>
        <w:t>l</w:t>
      </w:r>
      <w:r w:rsidRPr="003F44F8">
        <w:rPr>
          <w:color w:val="2F5496" w:themeColor="accent5" w:themeShade="BF"/>
          <w:sz w:val="48"/>
          <w:szCs w:val="48"/>
        </w:rPr>
        <w:t>a</w:t>
      </w:r>
      <w:r w:rsidRPr="003F44F8">
        <w:rPr>
          <w:color w:val="FFC000"/>
          <w:sz w:val="48"/>
          <w:szCs w:val="48"/>
        </w:rPr>
        <w:t>t</w:t>
      </w:r>
      <w:r w:rsidRPr="003F44F8">
        <w:rPr>
          <w:color w:val="7030A0"/>
          <w:sz w:val="48"/>
          <w:szCs w:val="48"/>
        </w:rPr>
        <w:t>i</w:t>
      </w:r>
      <w:r w:rsidRPr="003F44F8">
        <w:rPr>
          <w:color w:val="00B050"/>
          <w:sz w:val="48"/>
          <w:szCs w:val="48"/>
        </w:rPr>
        <w:t>o</w:t>
      </w:r>
      <w:r w:rsidRPr="003F44F8">
        <w:rPr>
          <w:color w:val="C00000"/>
          <w:sz w:val="48"/>
          <w:szCs w:val="48"/>
        </w:rPr>
        <w:t>n</w:t>
      </w:r>
      <w:r w:rsidRPr="00C93C11">
        <w:rPr>
          <w:color w:val="70AD47" w:themeColor="accent6"/>
          <w:sz w:val="48"/>
          <w:szCs w:val="48"/>
        </w:rPr>
        <w:t>s</w:t>
      </w:r>
      <w:r w:rsidRPr="003F44F8">
        <w:rPr>
          <w:color w:val="00B050"/>
          <w:sz w:val="48"/>
          <w:szCs w:val="48"/>
        </w:rPr>
        <w:t>!</w:t>
      </w:r>
      <w:r w:rsidRPr="002F6084">
        <w:rPr>
          <w:color w:val="000000"/>
        </w:rPr>
        <w:t xml:space="preserve"> You just created your own very first game</w:t>
      </w:r>
      <w:r w:rsidR="003F44F8">
        <w:rPr>
          <w:color w:val="000000"/>
        </w:rPr>
        <w:t xml:space="preserve">. You can control the player with D to accelerate, A to reverse and spacebar to break. You can move on the ground which is with the polygon collider and you have to hurry because if the fuel runs out, you lose and also if you player gets upside down, you lose too. The fuel decreases every 3 seconds and (if you wish to change that scroll down to the F.A.Q to see how) you can pick up score </w:t>
      </w:r>
      <w:r w:rsidR="00CC6534">
        <w:rPr>
          <w:color w:val="000000"/>
        </w:rPr>
        <w:t xml:space="preserve">to add score points </w:t>
      </w:r>
      <w:r w:rsidR="003F44F8">
        <w:rPr>
          <w:color w:val="000000"/>
        </w:rPr>
        <w:t>and fuel to refill. Once you finish the race when colliding with the win flag, the game is won and your score is display</w:t>
      </w:r>
      <w:r w:rsidR="00CC6534">
        <w:rPr>
          <w:color w:val="000000"/>
        </w:rPr>
        <w:t xml:space="preserve">ed. </w:t>
      </w:r>
    </w:p>
    <w:p w:rsidR="00582CC4" w:rsidRDefault="00CC6534" w:rsidP="00582CC4">
      <w:pPr>
        <w:rPr>
          <w:i/>
          <w:noProof/>
          <w:color w:val="000000"/>
        </w:rPr>
      </w:pPr>
      <w:r>
        <w:rPr>
          <w:color w:val="000000"/>
        </w:rPr>
        <w:t>f you are in doubt or stuck</w:t>
      </w:r>
      <w:r w:rsidR="003F44F8">
        <w:rPr>
          <w:color w:val="000000"/>
        </w:rPr>
        <w:t>, be sure to check out the F.A.Q and be free to use the example scenes pro</w:t>
      </w:r>
      <w:r>
        <w:rPr>
          <w:color w:val="000000"/>
        </w:rPr>
        <w:t>vided to learn from them.</w:t>
      </w:r>
      <w:r w:rsidR="004F116B">
        <w:rPr>
          <w:color w:val="000000"/>
        </w:rPr>
        <w:t xml:space="preserve"> Enjoy!</w:t>
      </w:r>
    </w:p>
    <w:p w:rsidR="00582CC4" w:rsidRDefault="00582CC4" w:rsidP="00582CC4">
      <w:pPr>
        <w:rPr>
          <w:i/>
          <w:noProof/>
          <w:color w:val="000000"/>
        </w:rPr>
      </w:pPr>
    </w:p>
    <w:p w:rsidR="00582CC4" w:rsidRDefault="00CC6534" w:rsidP="00582CC4">
      <w:pPr>
        <w:rPr>
          <w:i/>
          <w:color w:val="000000"/>
        </w:rPr>
      </w:pPr>
      <w:r>
        <w:rPr>
          <w:i/>
          <w:noProof/>
          <w:color w:val="000000"/>
        </w:rPr>
        <w:drawing>
          <wp:inline distT="0" distB="0" distL="0" distR="0">
            <wp:extent cx="5934075" cy="4419600"/>
            <wp:effectExtent l="0" t="0" r="0" b="0"/>
            <wp:docPr id="3" name="Picture 3" descr="C:\Users\Ryan\Desktop\2D Platform - Hill Climb Racing Driving KIT\Sc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2D Platform - Hill Climb Racing Driving KIT\Scen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582CC4" w:rsidRDefault="00582CC4" w:rsidP="00582CC4">
      <w:pPr>
        <w:rPr>
          <w:b/>
          <w:i/>
        </w:rPr>
      </w:pPr>
    </w:p>
    <w:p w:rsidR="00052DBF" w:rsidRPr="00CC6534" w:rsidRDefault="00CC6534" w:rsidP="00CC6534">
      <w:pPr>
        <w:pStyle w:val="Heading1"/>
        <w:jc w:val="center"/>
        <w:rPr>
          <w:color w:val="70AD47" w:themeColor="accent6"/>
          <w:sz w:val="40"/>
        </w:rPr>
      </w:pPr>
      <w:r w:rsidRPr="00CC6534">
        <w:rPr>
          <w:color w:val="70AD47" w:themeColor="accent6"/>
          <w:sz w:val="40"/>
        </w:rPr>
        <w:t xml:space="preserve">Try not to lose your head though, remember to take breaks! </w:t>
      </w:r>
      <w:r w:rsidRPr="00CC6534">
        <w:rPr>
          <w:color w:val="70AD47" w:themeColor="accent6"/>
          <w:sz w:val="40"/>
        </w:rPr>
        <w:sym w:font="Wingdings" w:char="F04C"/>
      </w:r>
    </w:p>
    <w:p w:rsidR="00CC6534" w:rsidRDefault="00CC6534">
      <w:pPr>
        <w:rPr>
          <w:rFonts w:ascii="Calibri Light"/>
          <w:sz w:val="36"/>
          <w:szCs w:val="32"/>
        </w:rPr>
      </w:pPr>
    </w:p>
    <w:p w:rsidR="00CC6534" w:rsidRDefault="00CC6534">
      <w:pPr>
        <w:rPr>
          <w:rFonts w:ascii="Calibri Light"/>
          <w:sz w:val="36"/>
          <w:szCs w:val="32"/>
        </w:rPr>
      </w:pPr>
    </w:p>
    <w:p w:rsidR="00CC6534" w:rsidRDefault="00CC6534">
      <w:pPr>
        <w:rPr>
          <w:b/>
          <w:i/>
        </w:rPr>
      </w:pPr>
    </w:p>
    <w:p w:rsidR="002A6917" w:rsidRPr="00461082" w:rsidRDefault="002A6917">
      <w:pPr>
        <w:rPr>
          <w:i/>
          <w:color w:val="70AD47" w:themeColor="accent6"/>
        </w:rPr>
      </w:pPr>
      <w:r w:rsidRPr="00461082">
        <w:rPr>
          <w:color w:val="70AD47" w:themeColor="accent6"/>
          <w:sz w:val="32"/>
        </w:rPr>
        <w:t>F.A.Q</w:t>
      </w:r>
    </w:p>
    <w:p w:rsidR="00BC663D" w:rsidRDefault="00BC663D">
      <w:pPr>
        <w:rPr>
          <w:i/>
        </w:rPr>
      </w:pPr>
    </w:p>
    <w:p w:rsidR="00BC663D" w:rsidRPr="00461082" w:rsidRDefault="0042714D">
      <w:pPr>
        <w:rPr>
          <w:b/>
        </w:rPr>
      </w:pPr>
      <w:r w:rsidRPr="00461082">
        <w:rPr>
          <w:b/>
        </w:rPr>
        <w:t>1. Who is this made for?</w:t>
      </w:r>
    </w:p>
    <w:p w:rsidR="00BC663D" w:rsidRPr="00461082" w:rsidRDefault="0042714D">
      <w:r w:rsidRPr="00461082">
        <w:t xml:space="preserve">This KIT is made for anyone who would like to experiment, learn and create a </w:t>
      </w:r>
      <w:r w:rsidR="00431C09" w:rsidRPr="00461082">
        <w:t>similar or any other</w:t>
      </w:r>
      <w:r w:rsidR="001C1A75" w:rsidRPr="00461082">
        <w:t xml:space="preserve"> game</w:t>
      </w:r>
      <w:r w:rsidRPr="00461082">
        <w:t>. This KIT will provide you the scripts you need to create it. Yes, the KIT may be messy</w:t>
      </w:r>
      <w:r w:rsidR="00CD15D7" w:rsidRPr="00461082">
        <w:t xml:space="preserve"> at first</w:t>
      </w:r>
      <w:r w:rsidRPr="00461082">
        <w:t xml:space="preserve"> (The scripts are both in C# and JS) and also they are separated scripts and the reason for this is to be made easier to understand for the new users who are willing to learn more.</w:t>
      </w:r>
    </w:p>
    <w:p w:rsidR="00BC663D" w:rsidRPr="00461082" w:rsidRDefault="00BC663D"/>
    <w:p w:rsidR="00BC663D" w:rsidRPr="00461082" w:rsidRDefault="0042714D">
      <w:pPr>
        <w:rPr>
          <w:b/>
        </w:rPr>
      </w:pPr>
      <w:r w:rsidRPr="00461082">
        <w:rPr>
          <w:b/>
        </w:rPr>
        <w:t>2. What is this KIT focused on?</w:t>
      </w:r>
    </w:p>
    <w:p w:rsidR="00BC663D" w:rsidRPr="00461082" w:rsidRDefault="0042714D">
      <w:r w:rsidRPr="00461082">
        <w:t>The main reason t</w:t>
      </w:r>
      <w:r w:rsidR="00CD15D7" w:rsidRPr="00461082">
        <w:t>his KIT</w:t>
      </w:r>
      <w:r w:rsidR="002A6917" w:rsidRPr="00461082">
        <w:t xml:space="preserve"> was release was for creating </w:t>
      </w:r>
      <w:r w:rsidR="00A80A89" w:rsidRPr="00461082">
        <w:t xml:space="preserve">2D Platform driving racing </w:t>
      </w:r>
      <w:r w:rsidR="00CD15D7" w:rsidRPr="00461082">
        <w:t>game.</w:t>
      </w:r>
    </w:p>
    <w:p w:rsidR="001C1A75" w:rsidRPr="00461082" w:rsidRDefault="001C1A75"/>
    <w:p w:rsidR="00BC663D" w:rsidRPr="00461082" w:rsidRDefault="0042714D">
      <w:pPr>
        <w:rPr>
          <w:b/>
        </w:rPr>
      </w:pPr>
      <w:r w:rsidRPr="00461082">
        <w:rPr>
          <w:b/>
        </w:rPr>
        <w:t xml:space="preserve">3. </w:t>
      </w:r>
      <w:r w:rsidR="00213EBC" w:rsidRPr="00461082">
        <w:rPr>
          <w:b/>
        </w:rPr>
        <w:t xml:space="preserve">Can I add more </w:t>
      </w:r>
      <w:r w:rsidR="00A80A89" w:rsidRPr="00461082">
        <w:rPr>
          <w:b/>
        </w:rPr>
        <w:t>sprites</w:t>
      </w:r>
      <w:r w:rsidR="00213EBC" w:rsidRPr="00461082">
        <w:rPr>
          <w:b/>
        </w:rPr>
        <w:t>?</w:t>
      </w:r>
    </w:p>
    <w:p w:rsidR="001C1A75" w:rsidRPr="00461082" w:rsidRDefault="00213EBC" w:rsidP="001C1A75">
      <w:r w:rsidRPr="00461082">
        <w:t xml:space="preserve">Yes! You can add as many </w:t>
      </w:r>
      <w:r w:rsidR="00A80A89" w:rsidRPr="00461082">
        <w:t xml:space="preserve">sprites </w:t>
      </w:r>
      <w:r w:rsidR="00CD15D7" w:rsidRPr="00461082">
        <w:t>as you like</w:t>
      </w:r>
      <w:r w:rsidR="002A6917" w:rsidRPr="00461082">
        <w:t xml:space="preserve"> and also create </w:t>
      </w:r>
      <w:r w:rsidR="00A80A89" w:rsidRPr="00461082">
        <w:t>your own grounds, just be sure to add a polygon collider when you are creating your own grounds</w:t>
      </w:r>
      <w:r w:rsidR="002A6917" w:rsidRPr="00461082">
        <w:t>.</w:t>
      </w:r>
    </w:p>
    <w:p w:rsidR="00CD15D7" w:rsidRPr="00461082" w:rsidRDefault="00CD15D7">
      <w:pPr>
        <w:rPr>
          <w:b/>
        </w:rPr>
      </w:pPr>
    </w:p>
    <w:p w:rsidR="00CD15D7" w:rsidRPr="00461082" w:rsidRDefault="00CD15D7">
      <w:pPr>
        <w:rPr>
          <w:b/>
        </w:rPr>
      </w:pPr>
      <w:r w:rsidRPr="00461082">
        <w:rPr>
          <w:b/>
        </w:rPr>
        <w:t xml:space="preserve">4. How do I set </w:t>
      </w:r>
      <w:r w:rsidR="00A80A89" w:rsidRPr="00461082">
        <w:rPr>
          <w:b/>
        </w:rPr>
        <w:t>player</w:t>
      </w:r>
      <w:r w:rsidRPr="00461082">
        <w:rPr>
          <w:b/>
        </w:rPr>
        <w:t xml:space="preserve"> </w:t>
      </w:r>
      <w:r w:rsidR="00A80A89" w:rsidRPr="00461082">
        <w:rPr>
          <w:b/>
        </w:rPr>
        <w:t xml:space="preserve">fuel to decrease </w:t>
      </w:r>
      <w:bookmarkStart w:id="0" w:name="_GoBack"/>
      <w:r w:rsidR="00A80A89" w:rsidRPr="00461082">
        <w:rPr>
          <w:b/>
        </w:rPr>
        <w:t>faster</w:t>
      </w:r>
      <w:bookmarkEnd w:id="0"/>
      <w:r w:rsidR="00A80A89" w:rsidRPr="00461082">
        <w:rPr>
          <w:b/>
        </w:rPr>
        <w:t>/slower</w:t>
      </w:r>
      <w:r w:rsidRPr="00461082">
        <w:rPr>
          <w:b/>
        </w:rPr>
        <w:t>?</w:t>
      </w:r>
    </w:p>
    <w:p w:rsidR="004F116B" w:rsidRDefault="004F116B" w:rsidP="004F116B">
      <w:r>
        <w:t>Find the Playerscript.cs located in the scripts folder. Find the line;</w:t>
      </w:r>
    </w:p>
    <w:p w:rsidR="004F116B" w:rsidRDefault="004F116B" w:rsidP="004F116B">
      <w:pPr>
        <w:rPr>
          <w:rFonts w:ascii="Consolas" w:eastAsia="Times New Roman" w:hAnsi="Consolas" w:cs="Consolas"/>
          <w:color w:val="333333"/>
          <w:sz w:val="24"/>
          <w:szCs w:val="24"/>
        </w:rPr>
      </w:pPr>
    </w:p>
    <w:p w:rsidR="004F116B" w:rsidRPr="004F116B" w:rsidRDefault="004F116B" w:rsidP="004F116B">
      <w:pPr>
        <w:rPr>
          <w:rFonts w:ascii="Consolas" w:eastAsia="Times New Roman" w:hAnsi="Consolas" w:cs="Consolas"/>
          <w:color w:val="333333"/>
          <w:sz w:val="24"/>
          <w:szCs w:val="24"/>
        </w:rPr>
      </w:pPr>
      <w:r w:rsidRPr="004F116B">
        <w:rPr>
          <w:rFonts w:ascii="Consolas" w:eastAsia="Times New Roman" w:hAnsi="Consolas" w:cs="Consolas"/>
          <w:color w:val="5B9BD5" w:themeColor="accent1"/>
          <w:sz w:val="20"/>
          <w:szCs w:val="24"/>
        </w:rPr>
        <w:t>fuel--;</w:t>
      </w:r>
      <w:r w:rsidRPr="004F116B">
        <w:rPr>
          <w:rFonts w:ascii="Consolas" w:eastAsia="Times New Roman" w:hAnsi="Consolas" w:cs="Consolas"/>
          <w:color w:val="5B9BD5" w:themeColor="accent1"/>
          <w:sz w:val="20"/>
          <w:szCs w:val="24"/>
        </w:rPr>
        <w:br/>
        <w:t>fuel--;</w:t>
      </w:r>
      <w:r w:rsidRPr="004F116B">
        <w:rPr>
          <w:rFonts w:ascii="Consolas" w:eastAsia="Times New Roman" w:hAnsi="Consolas" w:cs="Consolas"/>
          <w:color w:val="70AD47" w:themeColor="accent6"/>
          <w:sz w:val="20"/>
          <w:szCs w:val="24"/>
        </w:rPr>
        <w:br/>
        <w:t>m_Timer = 3.0f;</w:t>
      </w:r>
    </w:p>
    <w:p w:rsidR="004F116B" w:rsidRDefault="004F116B" w:rsidP="004F116B">
      <w:pPr>
        <w:rPr>
          <w:rFonts w:ascii="Consolas" w:eastAsia="Times New Roman" w:hAnsi="Consolas" w:cs="Consolas"/>
          <w:sz w:val="20"/>
          <w:szCs w:val="24"/>
        </w:rPr>
      </w:pPr>
    </w:p>
    <w:p w:rsidR="004F116B" w:rsidRDefault="004F116B" w:rsidP="004F116B">
      <w:pPr>
        <w:rPr>
          <w:rFonts w:ascii="Consolas" w:eastAsia="Times New Roman" w:hAnsi="Consolas" w:cs="Consolas"/>
          <w:color w:val="333333"/>
          <w:sz w:val="24"/>
          <w:szCs w:val="24"/>
        </w:rPr>
      </w:pPr>
      <w:r>
        <w:t xml:space="preserve">The </w:t>
      </w:r>
      <w:r w:rsidRPr="004F116B">
        <w:rPr>
          <w:rFonts w:ascii="Consolas" w:eastAsia="Times New Roman" w:hAnsi="Consolas" w:cs="Consolas"/>
          <w:color w:val="5B9BD5" w:themeColor="accent1"/>
          <w:sz w:val="20"/>
          <w:szCs w:val="24"/>
        </w:rPr>
        <w:t>fuel--;</w:t>
      </w:r>
      <w:r>
        <w:rPr>
          <w:rFonts w:ascii="Consolas" w:eastAsia="Times New Roman" w:hAnsi="Consolas" w:cs="Consolas"/>
          <w:color w:val="5B9BD5" w:themeColor="accent1"/>
          <w:sz w:val="20"/>
          <w:szCs w:val="24"/>
        </w:rPr>
        <w:t xml:space="preserve"> </w:t>
      </w:r>
      <w:r>
        <w:t xml:space="preserve">is how many times will the fuel decrease and the </w:t>
      </w:r>
      <w:r w:rsidRPr="004F116B">
        <w:rPr>
          <w:rFonts w:ascii="Consolas" w:eastAsia="Times New Roman" w:hAnsi="Consolas" w:cs="Consolas"/>
          <w:color w:val="70AD47" w:themeColor="accent6"/>
          <w:sz w:val="20"/>
          <w:szCs w:val="24"/>
        </w:rPr>
        <w:t>m_Timer = 3.0f;</w:t>
      </w:r>
      <w:r>
        <w:t xml:space="preserve"> is in how many seconds will the fuel decrease in, so in this case its 2 times (100 </w:t>
      </w:r>
      <w:r>
        <w:t>–</w:t>
      </w:r>
      <w:r>
        <w:t xml:space="preserve"> 2 = 98) every 3 seconds. You can change that to your needs, for example if you add an extra </w:t>
      </w:r>
      <w:r w:rsidRPr="004F116B">
        <w:rPr>
          <w:rFonts w:ascii="Consolas" w:eastAsia="Times New Roman" w:hAnsi="Consolas" w:cs="Consolas"/>
          <w:color w:val="5B9BD5" w:themeColor="accent1"/>
          <w:sz w:val="20"/>
          <w:szCs w:val="24"/>
        </w:rPr>
        <w:t>fuel--;</w:t>
      </w:r>
      <w:r>
        <w:rPr>
          <w:rFonts w:ascii="Consolas" w:eastAsia="Times New Roman" w:hAnsi="Consolas" w:cs="Consolas"/>
          <w:color w:val="5B9BD5" w:themeColor="accent1"/>
          <w:sz w:val="20"/>
          <w:szCs w:val="24"/>
        </w:rPr>
        <w:t xml:space="preserve"> </w:t>
      </w:r>
      <w:r>
        <w:t xml:space="preserve">and increase the time to </w:t>
      </w:r>
      <w:r w:rsidRPr="004F116B">
        <w:rPr>
          <w:rFonts w:ascii="Consolas" w:eastAsia="Times New Roman" w:hAnsi="Consolas" w:cs="Consolas"/>
          <w:color w:val="70AD47" w:themeColor="accent6"/>
          <w:sz w:val="20"/>
          <w:szCs w:val="24"/>
        </w:rPr>
        <w:t>m_Timer = </w:t>
      </w:r>
      <w:r>
        <w:rPr>
          <w:rFonts w:ascii="Consolas" w:eastAsia="Times New Roman" w:hAnsi="Consolas" w:cs="Consolas"/>
          <w:color w:val="70AD47" w:themeColor="accent6"/>
          <w:sz w:val="20"/>
          <w:szCs w:val="24"/>
        </w:rPr>
        <w:t>5</w:t>
      </w:r>
      <w:r w:rsidRPr="004F116B">
        <w:rPr>
          <w:rFonts w:ascii="Consolas" w:eastAsia="Times New Roman" w:hAnsi="Consolas" w:cs="Consolas"/>
          <w:color w:val="70AD47" w:themeColor="accent6"/>
          <w:sz w:val="20"/>
          <w:szCs w:val="24"/>
        </w:rPr>
        <w:t>.0f;</w:t>
      </w:r>
      <w:r>
        <w:rPr>
          <w:rFonts w:ascii="Consolas" w:eastAsia="Times New Roman" w:hAnsi="Consolas" w:cs="Consolas"/>
          <w:color w:val="70AD47" w:themeColor="accent6"/>
          <w:sz w:val="20"/>
          <w:szCs w:val="24"/>
        </w:rPr>
        <w:t xml:space="preserve"> </w:t>
      </w:r>
      <w:r>
        <w:t>then it will be 3 times in 5 seconds.</w:t>
      </w:r>
    </w:p>
    <w:p w:rsidR="006078A2" w:rsidRPr="00461082" w:rsidRDefault="006078A2" w:rsidP="00CD15D7">
      <w:pPr>
        <w:rPr>
          <w:b/>
        </w:rPr>
      </w:pPr>
    </w:p>
    <w:p w:rsidR="006078A2" w:rsidRPr="00461082" w:rsidRDefault="00A62F41" w:rsidP="006078A2">
      <w:pPr>
        <w:rPr>
          <w:b/>
        </w:rPr>
      </w:pPr>
      <w:r w:rsidRPr="00461082">
        <w:rPr>
          <w:b/>
        </w:rPr>
        <w:t>5</w:t>
      </w:r>
      <w:r w:rsidR="006078A2" w:rsidRPr="00461082">
        <w:rPr>
          <w:b/>
        </w:rPr>
        <w:t xml:space="preserve">. How do I </w:t>
      </w:r>
      <w:r w:rsidR="00A80A89" w:rsidRPr="00461082">
        <w:rPr>
          <w:b/>
        </w:rPr>
        <w:t>remove that the players head fall off</w:t>
      </w:r>
      <w:r w:rsidR="006078A2" w:rsidRPr="00461082">
        <w:rPr>
          <w:b/>
        </w:rPr>
        <w:t>?</w:t>
      </w:r>
    </w:p>
    <w:p w:rsidR="006078A2" w:rsidRPr="00461082" w:rsidRDefault="00C673C4" w:rsidP="006078A2">
      <w:r>
        <w:t>Go to the player prefab and navigate to the controller and find the last Wheel Joint 2D and check that in the Connected Rigid Body there is the Head as a target. If so, go to Break Force and instead of the default to drop his head on a force change it to Infinity. Your player head will not fall off now.</w:t>
      </w:r>
    </w:p>
    <w:p w:rsidR="006078A2" w:rsidRPr="00461082" w:rsidRDefault="006078A2" w:rsidP="006078A2"/>
    <w:p w:rsidR="006078A2" w:rsidRPr="00461082" w:rsidRDefault="00B724DA" w:rsidP="006078A2">
      <w:pPr>
        <w:rPr>
          <w:b/>
        </w:rPr>
      </w:pPr>
      <w:r w:rsidRPr="00461082">
        <w:rPr>
          <w:b/>
        </w:rPr>
        <w:t>6</w:t>
      </w:r>
      <w:r w:rsidR="006078A2" w:rsidRPr="00461082">
        <w:rPr>
          <w:b/>
        </w:rPr>
        <w:t xml:space="preserve">. </w:t>
      </w:r>
      <w:r w:rsidR="00A80A89" w:rsidRPr="00461082">
        <w:rPr>
          <w:b/>
        </w:rPr>
        <w:t>Done creating my game, now what do I have to do to win the game</w:t>
      </w:r>
      <w:r w:rsidR="006078A2" w:rsidRPr="00461082">
        <w:rPr>
          <w:b/>
        </w:rPr>
        <w:t>?</w:t>
      </w:r>
    </w:p>
    <w:p w:rsidR="006078A2" w:rsidRPr="00461082" w:rsidRDefault="00A80A89" w:rsidP="006078A2">
      <w:r w:rsidRPr="00461082">
        <w:t>Go to the settings folder and drag and drop the Win Flag into the scene. Once the player collides with the prefab, the game will be won and display the game win GUI and score.</w:t>
      </w:r>
    </w:p>
    <w:p w:rsidR="006078A2" w:rsidRPr="00461082" w:rsidRDefault="006078A2" w:rsidP="00CD15D7">
      <w:pPr>
        <w:rPr>
          <w:b/>
        </w:rPr>
      </w:pPr>
    </w:p>
    <w:p w:rsidR="006078A2" w:rsidRPr="00461082" w:rsidRDefault="00B724DA" w:rsidP="00CD15D7">
      <w:pPr>
        <w:rPr>
          <w:b/>
        </w:rPr>
      </w:pPr>
      <w:r w:rsidRPr="00461082">
        <w:rPr>
          <w:b/>
        </w:rPr>
        <w:t>7</w:t>
      </w:r>
      <w:r w:rsidR="00A80A89" w:rsidRPr="00461082">
        <w:rPr>
          <w:b/>
        </w:rPr>
        <w:t>. How do I change fuel pickup and score pickup sound</w:t>
      </w:r>
      <w:r w:rsidR="006078A2" w:rsidRPr="00461082">
        <w:rPr>
          <w:b/>
        </w:rPr>
        <w:t>?</w:t>
      </w:r>
    </w:p>
    <w:p w:rsidR="002A6917" w:rsidRPr="00461082" w:rsidRDefault="00A80A89" w:rsidP="00CD15D7">
      <w:r w:rsidRPr="00461082">
        <w:t>G</w:t>
      </w:r>
      <w:r w:rsidR="00B724DA" w:rsidRPr="00461082">
        <w:t xml:space="preserve">o to the </w:t>
      </w:r>
      <w:r w:rsidRPr="00461082">
        <w:t>m</w:t>
      </w:r>
      <w:r w:rsidR="00B724DA" w:rsidRPr="00461082">
        <w:t xml:space="preserve">ain </w:t>
      </w:r>
      <w:r w:rsidRPr="00461082">
        <w:t>p</w:t>
      </w:r>
      <w:r w:rsidR="00B724DA" w:rsidRPr="00461082">
        <w:t xml:space="preserve">layer prefab </w:t>
      </w:r>
      <w:r w:rsidRPr="00461082">
        <w:t xml:space="preserve">(Male, Female, Orc) </w:t>
      </w:r>
      <w:r w:rsidR="00B724DA" w:rsidRPr="00461082">
        <w:t xml:space="preserve">in the </w:t>
      </w:r>
      <w:r w:rsidRPr="00461082">
        <w:t>players</w:t>
      </w:r>
      <w:r w:rsidR="00B724DA" w:rsidRPr="00461082">
        <w:t xml:space="preserve"> folder and go to the inspector. There will be the settings of the player </w:t>
      </w:r>
      <w:r w:rsidRPr="00461082">
        <w:t xml:space="preserve">under </w:t>
      </w:r>
      <w:r w:rsidRPr="00461082">
        <w:rPr>
          <w:b/>
        </w:rPr>
        <w:t>Player Scripts</w:t>
      </w:r>
      <w:r w:rsidRPr="00461082">
        <w:t xml:space="preserve"> </w:t>
      </w:r>
      <w:r w:rsidR="00B724DA" w:rsidRPr="00461082">
        <w:t xml:space="preserve">which you can change, settings include </w:t>
      </w:r>
      <w:r w:rsidRPr="00461082">
        <w:t>Fuel Sound and Score Sound</w:t>
      </w:r>
      <w:r w:rsidR="00B724DA" w:rsidRPr="00461082">
        <w:t xml:space="preserve">, </w:t>
      </w:r>
      <w:r w:rsidRPr="00461082">
        <w:t>these are the sounds that will play when you pickup the score or fuel. You can change them to your needs. There you can also change the other settings such as the GUIs and HUDs.</w:t>
      </w:r>
    </w:p>
    <w:p w:rsidR="00CD15D7" w:rsidRPr="00461082" w:rsidRDefault="00CD15D7" w:rsidP="00CD15D7">
      <w:pPr>
        <w:rPr>
          <w:b/>
        </w:rPr>
      </w:pPr>
    </w:p>
    <w:p w:rsidR="00CD15D7" w:rsidRPr="00461082" w:rsidRDefault="00B724DA" w:rsidP="00CD15D7">
      <w:pPr>
        <w:rPr>
          <w:b/>
        </w:rPr>
      </w:pPr>
      <w:r w:rsidRPr="00461082">
        <w:rPr>
          <w:b/>
        </w:rPr>
        <w:t>8</w:t>
      </w:r>
      <w:r w:rsidR="00CD15D7" w:rsidRPr="00461082">
        <w:rPr>
          <w:b/>
        </w:rPr>
        <w:t xml:space="preserve">. </w:t>
      </w:r>
      <w:r w:rsidR="00A80A89" w:rsidRPr="00461082">
        <w:rPr>
          <w:b/>
        </w:rPr>
        <w:t>How</w:t>
      </w:r>
      <w:r w:rsidR="00461082" w:rsidRPr="00461082">
        <w:rPr>
          <w:b/>
        </w:rPr>
        <w:t xml:space="preserve"> can I change the max speed to </w:t>
      </w:r>
      <w:r w:rsidR="00A80A89" w:rsidRPr="00461082">
        <w:rPr>
          <w:b/>
        </w:rPr>
        <w:t>faster/slower?</w:t>
      </w:r>
    </w:p>
    <w:p w:rsidR="00A80A89" w:rsidRPr="00461082" w:rsidRDefault="00A80A89" w:rsidP="00A80A89">
      <w:r w:rsidRPr="00461082">
        <w:t xml:space="preserve">Go to the main player prefab (Male, Female, Orc) in the players folder and go to the inspector. There will be the settings of the player under </w:t>
      </w:r>
      <w:r w:rsidRPr="00461082">
        <w:rPr>
          <w:b/>
        </w:rPr>
        <w:t>Car Movement,</w:t>
      </w:r>
      <w:r w:rsidRPr="00461082">
        <w:t xml:space="preserve"> there you can change the Max Fwd Speed (Forward speed) and Max Bwd Speed (backwards speed).</w:t>
      </w:r>
    </w:p>
    <w:p w:rsidR="00DA4A74" w:rsidRDefault="00DA4A74" w:rsidP="00CD15D7">
      <w:pPr>
        <w:rPr>
          <w:b/>
        </w:rPr>
      </w:pPr>
    </w:p>
    <w:p w:rsidR="00CD15D7" w:rsidRPr="00461082" w:rsidRDefault="00B724DA" w:rsidP="00CD15D7">
      <w:pPr>
        <w:rPr>
          <w:b/>
        </w:rPr>
      </w:pPr>
      <w:r w:rsidRPr="00461082">
        <w:rPr>
          <w:b/>
        </w:rPr>
        <w:lastRenderedPageBreak/>
        <w:t>9</w:t>
      </w:r>
      <w:r w:rsidR="00CD15D7" w:rsidRPr="00461082">
        <w:rPr>
          <w:b/>
        </w:rPr>
        <w:t xml:space="preserve">. How do I change </w:t>
      </w:r>
      <w:r w:rsidR="00461082" w:rsidRPr="00461082">
        <w:rPr>
          <w:b/>
        </w:rPr>
        <w:t>the win game sound and the end game sound?</w:t>
      </w:r>
    </w:p>
    <w:p w:rsidR="00461082" w:rsidRPr="00461082" w:rsidRDefault="00461082" w:rsidP="00461082">
      <w:r w:rsidRPr="00461082">
        <w:t>Go to the main player prefab (Male, Female, Orc) in the players folder and go to the inspector. Click on Controller and there are two prefabs called GameEndCollider and GameWinCollider. Click on one of them and on the script you can set which audio to play on End Game Sound or Win Game Sound.</w:t>
      </w:r>
    </w:p>
    <w:p w:rsidR="00CC6534" w:rsidRPr="00461082" w:rsidRDefault="00CC6534" w:rsidP="00CD15D7">
      <w:pPr>
        <w:rPr>
          <w:b/>
        </w:rPr>
      </w:pPr>
    </w:p>
    <w:p w:rsidR="00CD15D7" w:rsidRPr="00461082" w:rsidRDefault="00283C38" w:rsidP="00CD15D7">
      <w:pPr>
        <w:rPr>
          <w:b/>
        </w:rPr>
      </w:pPr>
      <w:r w:rsidRPr="00461082">
        <w:rPr>
          <w:b/>
        </w:rPr>
        <w:t>10</w:t>
      </w:r>
      <w:r w:rsidR="00CD15D7" w:rsidRPr="00461082">
        <w:rPr>
          <w:b/>
        </w:rPr>
        <w:t xml:space="preserve">. How do I change </w:t>
      </w:r>
      <w:r w:rsidR="00461082" w:rsidRPr="00461082">
        <w:rPr>
          <w:b/>
        </w:rPr>
        <w:t>the pause HUD?</w:t>
      </w:r>
    </w:p>
    <w:p w:rsidR="006A0DCB" w:rsidRDefault="00461082" w:rsidP="00CD15D7">
      <w:r w:rsidRPr="00461082">
        <w:t>The pause GUI can be found in Main Camera, go to Main Camera and you can change the texture on Pause Texture.</w:t>
      </w:r>
    </w:p>
    <w:p w:rsidR="00CC6534" w:rsidRDefault="00CC6534" w:rsidP="00CD15D7"/>
    <w:p w:rsidR="00CD15D7" w:rsidRPr="00461082" w:rsidRDefault="00CE2255" w:rsidP="00CD15D7">
      <w:r w:rsidRPr="00461082">
        <w:rPr>
          <w:b/>
        </w:rPr>
        <w:t>11.</w:t>
      </w:r>
      <w:r w:rsidR="00CD15D7" w:rsidRPr="00461082">
        <w:rPr>
          <w:b/>
        </w:rPr>
        <w:t xml:space="preserve"> </w:t>
      </w:r>
      <w:r w:rsidR="00461082" w:rsidRPr="00461082">
        <w:rPr>
          <w:b/>
        </w:rPr>
        <w:t>My camera won</w:t>
      </w:r>
      <w:r w:rsidR="00461082" w:rsidRPr="00461082">
        <w:rPr>
          <w:b/>
        </w:rPr>
        <w:t>’</w:t>
      </w:r>
      <w:r w:rsidR="00461082" w:rsidRPr="00461082">
        <w:rPr>
          <w:b/>
        </w:rPr>
        <w:t>t follow the player?</w:t>
      </w:r>
    </w:p>
    <w:p w:rsidR="006078A2" w:rsidRPr="00461082" w:rsidRDefault="00461082" w:rsidP="00CD15D7">
      <w:r w:rsidRPr="00461082">
        <w:t>This can happen if the Target of the camera is not selected to follow the player. Go to your scene and click on the Main Camera, there is a script called CameraFollow2D and near Target, drag and drop your player prefab from the scene and into the Target. This will make the camera follow the Target player.</w:t>
      </w:r>
    </w:p>
    <w:p w:rsidR="00283C38" w:rsidRPr="00461082" w:rsidRDefault="00283C38" w:rsidP="00CD15D7">
      <w:pPr>
        <w:rPr>
          <w:b/>
        </w:rPr>
      </w:pPr>
    </w:p>
    <w:p w:rsidR="00461082" w:rsidRDefault="00CE2255" w:rsidP="00CD15D7">
      <w:pPr>
        <w:rPr>
          <w:b/>
        </w:rPr>
      </w:pPr>
      <w:r w:rsidRPr="00461082">
        <w:rPr>
          <w:b/>
        </w:rPr>
        <w:t>12</w:t>
      </w:r>
      <w:r w:rsidR="006078A2" w:rsidRPr="00461082">
        <w:rPr>
          <w:b/>
        </w:rPr>
        <w:t xml:space="preserve">. </w:t>
      </w:r>
      <w:r w:rsidR="00461082">
        <w:rPr>
          <w:b/>
        </w:rPr>
        <w:t>Why sometimes my player comes out flying and get stuck on grounds?</w:t>
      </w:r>
    </w:p>
    <w:p w:rsidR="00CD15D7" w:rsidRPr="00461082" w:rsidRDefault="00461082">
      <w:r>
        <w:t>This can happen if you have a polygon collider on the sprite grounds and you have not set them up correctly, so the polygon is bouncing out of the ground making the player hit it and get stucky movements. Be sure to take your time with the grounds and make them fit so there are no colliders coming out of the original ground. You can also edit your own sprite ground, put it into the scene and add a polygon collider to make it more smoothly as the ground sprites are separated prefabs.</w:t>
      </w:r>
    </w:p>
    <w:p w:rsidR="00427566" w:rsidRDefault="00427566">
      <w:pPr>
        <w:rPr>
          <w:i/>
        </w:rPr>
      </w:pPr>
    </w:p>
    <w:p w:rsidR="00BC663D" w:rsidRPr="00461082" w:rsidRDefault="00427566">
      <w:pPr>
        <w:rPr>
          <w:b/>
        </w:rPr>
      </w:pPr>
      <w:r w:rsidRPr="00461082">
        <w:rPr>
          <w:b/>
        </w:rPr>
        <w:t>13</w:t>
      </w:r>
      <w:r w:rsidR="0042714D" w:rsidRPr="00461082">
        <w:rPr>
          <w:b/>
        </w:rPr>
        <w:t>. Can I add more to this KIT?</w:t>
      </w:r>
    </w:p>
    <w:p w:rsidR="00BC663D" w:rsidRPr="00461082" w:rsidRDefault="0042714D">
      <w:r w:rsidRPr="00461082">
        <w:t xml:space="preserve">Once you buy it, the KIT is yours to edit. This KIT was actually made as a </w:t>
      </w:r>
      <w:r w:rsidRPr="00461082">
        <w:t>“</w:t>
      </w:r>
      <w:r w:rsidRPr="00461082">
        <w:t>learning project</w:t>
      </w:r>
      <w:r w:rsidRPr="00461082">
        <w:t>”</w:t>
      </w:r>
      <w:r w:rsidRPr="00461082">
        <w:t xml:space="preserve"> for others to lea</w:t>
      </w:r>
      <w:r w:rsidR="00427566" w:rsidRPr="00461082">
        <w:t xml:space="preserve">rn on how to create a simple </w:t>
      </w:r>
      <w:r w:rsidR="00D26709" w:rsidRPr="00461082">
        <w:t>game</w:t>
      </w:r>
      <w:r w:rsidRPr="00461082">
        <w:t>. Yes, you can modify the code and add your own to improve this KIT for your project.</w:t>
      </w:r>
    </w:p>
    <w:p w:rsidR="000336E9" w:rsidRPr="00461082" w:rsidRDefault="000336E9"/>
    <w:p w:rsidR="000336E9" w:rsidRPr="00461082" w:rsidRDefault="00427566">
      <w:pPr>
        <w:rPr>
          <w:b/>
        </w:rPr>
      </w:pPr>
      <w:r w:rsidRPr="00461082">
        <w:rPr>
          <w:b/>
        </w:rPr>
        <w:t>14</w:t>
      </w:r>
      <w:r w:rsidR="000336E9" w:rsidRPr="00461082">
        <w:rPr>
          <w:b/>
        </w:rPr>
        <w:t>.</w:t>
      </w:r>
      <w:r w:rsidR="000336E9" w:rsidRPr="00461082">
        <w:t xml:space="preserve"> </w:t>
      </w:r>
      <w:r w:rsidR="000336E9" w:rsidRPr="00461082">
        <w:rPr>
          <w:b/>
        </w:rPr>
        <w:t xml:space="preserve">Can I change the </w:t>
      </w:r>
      <w:r w:rsidR="00CE2255" w:rsidRPr="00461082">
        <w:rPr>
          <w:b/>
        </w:rPr>
        <w:t>HUDs of the game?</w:t>
      </w:r>
    </w:p>
    <w:p w:rsidR="00CE2255" w:rsidRPr="00461082" w:rsidRDefault="00CE2255" w:rsidP="00CE2255">
      <w:r w:rsidRPr="00461082">
        <w:t xml:space="preserve">Go to the player settings (as instructed in question 7) and in the inspector there will be the settings of the HUDs for health, ammo and score. There you can change which GUI you want too. </w:t>
      </w:r>
    </w:p>
    <w:p w:rsidR="00315E3A" w:rsidRPr="00461082" w:rsidRDefault="00315E3A" w:rsidP="00427566">
      <w:pPr>
        <w:rPr>
          <w:b/>
        </w:rPr>
      </w:pPr>
    </w:p>
    <w:p w:rsidR="00427566" w:rsidRPr="00461082" w:rsidRDefault="00427566" w:rsidP="00427566">
      <w:pPr>
        <w:rPr>
          <w:b/>
        </w:rPr>
      </w:pPr>
      <w:r w:rsidRPr="00461082">
        <w:rPr>
          <w:b/>
        </w:rPr>
        <w:t>15.</w:t>
      </w:r>
      <w:r w:rsidRPr="00461082">
        <w:t xml:space="preserve"> </w:t>
      </w:r>
      <w:r w:rsidR="006A0DCB">
        <w:rPr>
          <w:b/>
        </w:rPr>
        <w:t>I have my own ground sprite, how can I use that?</w:t>
      </w:r>
    </w:p>
    <w:p w:rsidR="00427566" w:rsidRDefault="006A0DCB" w:rsidP="00427566">
      <w:r>
        <w:t>To use your own ground sprite, you have to import it into Unity</w:t>
      </w:r>
      <w:r w:rsidR="004F116B">
        <w:t xml:space="preserve"> and then drag it into the scene. Be sure to add a 2D polygon collider to the sprite and you are good to go.</w:t>
      </w:r>
    </w:p>
    <w:p w:rsidR="00C317B3" w:rsidRDefault="00C317B3" w:rsidP="00427566"/>
    <w:p w:rsidR="00C317B3" w:rsidRPr="00C317B3" w:rsidRDefault="00C317B3" w:rsidP="00427566">
      <w:pPr>
        <w:rPr>
          <w:i/>
        </w:rPr>
      </w:pPr>
      <w:r>
        <w:rPr>
          <w:i/>
        </w:rPr>
        <w:t>If you have any trouble, you can always edit the example scenes in the project.</w:t>
      </w:r>
    </w:p>
    <w:p w:rsidR="00052DBF" w:rsidRPr="00283C38" w:rsidRDefault="00052DBF" w:rsidP="00427566">
      <w:pPr>
        <w:rPr>
          <w:i/>
        </w:rPr>
      </w:pPr>
    </w:p>
    <w:p w:rsidR="00F91882" w:rsidRPr="00CC6534" w:rsidRDefault="007E0A17" w:rsidP="00CC6534">
      <w:pPr>
        <w:tabs>
          <w:tab w:val="left" w:pos="3630"/>
        </w:tabs>
        <w:rPr>
          <w:b/>
          <w:i/>
          <w:color w:val="70AD47" w:themeColor="accent6"/>
        </w:rPr>
      </w:pPr>
      <w:r>
        <w:rPr>
          <w:b/>
          <w:i/>
          <w:noProof/>
          <w:color w:val="70AD47" w:themeColor="accent6"/>
        </w:rPr>
        <w:pict>
          <v:shapetype id="_x0000_t32" coordsize="21600,21600" o:spt="32" o:oned="t" path="m,l21600,21600e" filled="f">
            <v:path arrowok="t" fillok="f" o:connecttype="none"/>
            <o:lock v:ext="edit" shapetype="t"/>
          </v:shapetype>
          <v:shape id="_x0000_s1026" type="#_x0000_t32" style="position:absolute;margin-left:-.75pt;margin-top:8.2pt;width:489.75pt;height:0;z-index:251658240" o:connectortype="straight" strokecolor="#a8d08d [1945]" strokeweight="1pt">
            <v:shadow type="perspective" color="#375623 [1609]" opacity=".5" offset="1pt" offset2="-3pt"/>
          </v:shape>
        </w:pict>
      </w:r>
      <w:r w:rsidR="00CC6534" w:rsidRPr="00CC6534">
        <w:rPr>
          <w:b/>
          <w:i/>
          <w:color w:val="70AD47" w:themeColor="accent6"/>
        </w:rPr>
        <w:tab/>
      </w:r>
    </w:p>
    <w:p w:rsidR="00134F32" w:rsidRDefault="00134F32">
      <w:pPr>
        <w:rPr>
          <w:b/>
          <w:i/>
        </w:rPr>
      </w:pPr>
    </w:p>
    <w:p w:rsidR="007E51C9" w:rsidRPr="004F116B" w:rsidRDefault="007E51C9" w:rsidP="007E51C9">
      <w:pPr>
        <w:rPr>
          <w:i/>
          <w:sz w:val="24"/>
        </w:rPr>
      </w:pPr>
      <w:r w:rsidRPr="004F116B">
        <w:rPr>
          <w:b/>
          <w:i/>
          <w:color w:val="70AD47" w:themeColor="accent6"/>
          <w:sz w:val="24"/>
        </w:rPr>
        <w:t>P</w:t>
      </w:r>
      <w:r w:rsidR="00052DBF" w:rsidRPr="004F116B">
        <w:rPr>
          <w:b/>
          <w:i/>
          <w:color w:val="70AD47" w:themeColor="accent6"/>
          <w:sz w:val="24"/>
        </w:rPr>
        <w:t>.</w:t>
      </w:r>
      <w:r w:rsidRPr="004F116B">
        <w:rPr>
          <w:b/>
          <w:i/>
          <w:color w:val="70AD47" w:themeColor="accent6"/>
          <w:sz w:val="24"/>
        </w:rPr>
        <w:t>S</w:t>
      </w:r>
      <w:r>
        <w:rPr>
          <w:b/>
          <w:i/>
          <w:sz w:val="24"/>
        </w:rPr>
        <w:t xml:space="preserve">: </w:t>
      </w:r>
      <w:r w:rsidRPr="004F116B">
        <w:rPr>
          <w:i/>
          <w:sz w:val="24"/>
        </w:rPr>
        <w:t>Always create an empty project and NEVER import it into an old project because it might (and will) damage your old project!</w:t>
      </w:r>
    </w:p>
    <w:p w:rsidR="007E51C9" w:rsidRDefault="007E51C9" w:rsidP="007E51C9">
      <w:pPr>
        <w:rPr>
          <w:b/>
          <w:i/>
          <w:sz w:val="24"/>
        </w:rPr>
      </w:pPr>
    </w:p>
    <w:p w:rsidR="00BC663D" w:rsidRDefault="007E51C9">
      <w:pPr>
        <w:rPr>
          <w:b/>
          <w:i/>
          <w:sz w:val="24"/>
        </w:rPr>
      </w:pPr>
      <w:r w:rsidRPr="004F116B">
        <w:rPr>
          <w:b/>
          <w:i/>
          <w:color w:val="70AD47" w:themeColor="accent6"/>
          <w:sz w:val="24"/>
        </w:rPr>
        <w:t>P</w:t>
      </w:r>
      <w:r w:rsidR="00052DBF" w:rsidRPr="004F116B">
        <w:rPr>
          <w:b/>
          <w:i/>
          <w:color w:val="70AD47" w:themeColor="accent6"/>
          <w:sz w:val="24"/>
        </w:rPr>
        <w:t>.</w:t>
      </w:r>
      <w:r w:rsidR="00427566" w:rsidRPr="004F116B">
        <w:rPr>
          <w:b/>
          <w:i/>
          <w:color w:val="70AD47" w:themeColor="accent6"/>
          <w:sz w:val="24"/>
        </w:rPr>
        <w:t>S</w:t>
      </w:r>
      <w:r w:rsidR="00052DBF" w:rsidRPr="004F116B">
        <w:rPr>
          <w:b/>
          <w:i/>
          <w:color w:val="70AD47" w:themeColor="accent6"/>
          <w:sz w:val="24"/>
        </w:rPr>
        <w:t>.</w:t>
      </w:r>
      <w:r w:rsidRPr="004F116B">
        <w:rPr>
          <w:b/>
          <w:i/>
          <w:color w:val="70AD47" w:themeColor="accent6"/>
          <w:sz w:val="24"/>
        </w:rPr>
        <w:t>S</w:t>
      </w:r>
      <w:r>
        <w:rPr>
          <w:b/>
          <w:i/>
          <w:sz w:val="24"/>
        </w:rPr>
        <w:t xml:space="preserve">: </w:t>
      </w:r>
      <w:r w:rsidR="00427566" w:rsidRPr="004F116B">
        <w:rPr>
          <w:i/>
          <w:sz w:val="24"/>
        </w:rPr>
        <w:t>Note, this KIT will be updated so please see the version notes in the asset store for a more updated version of the KIT. Also, if you like please do leave a review so we can improve!</w:t>
      </w:r>
    </w:p>
    <w:p w:rsidR="00C673C4" w:rsidRDefault="00C673C4" w:rsidP="00C673C4">
      <w:pPr>
        <w:ind w:left="2160" w:firstLine="720"/>
        <w:rPr>
          <w:b/>
          <w:i/>
          <w:sz w:val="40"/>
        </w:rPr>
      </w:pPr>
    </w:p>
    <w:p w:rsidR="004F116B" w:rsidRDefault="004F116B" w:rsidP="00C673C4">
      <w:pPr>
        <w:ind w:left="2160" w:firstLine="720"/>
        <w:rPr>
          <w:b/>
          <w:i/>
          <w:sz w:val="40"/>
        </w:rPr>
      </w:pPr>
      <w:r>
        <w:rPr>
          <w:b/>
          <w:i/>
          <w:sz w:val="40"/>
        </w:rPr>
        <w:t>Happy game making!</w:t>
      </w:r>
    </w:p>
    <w:p w:rsidR="00BC663D" w:rsidRDefault="00BC663D">
      <w:pPr>
        <w:rPr>
          <w:b/>
          <w:i/>
        </w:rPr>
      </w:pPr>
    </w:p>
    <w:sectPr w:rsidR="00BC663D" w:rsidSect="00DD7145">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A17" w:rsidRDefault="007E0A17">
      <w:r>
        <w:separator/>
      </w:r>
    </w:p>
  </w:endnote>
  <w:endnote w:type="continuationSeparator" w:id="0">
    <w:p w:rsidR="007E0A17" w:rsidRDefault="007E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17" w:rsidRDefault="002A6917">
    <w:pPr>
      <w:pStyle w:val="Footer"/>
      <w:pBdr>
        <w:top w:val="single" w:sz="4" w:space="1" w:color="D9D9D9" w:themeColor="background1" w:themeShade="D9"/>
      </w:pBdr>
      <w:rPr>
        <w:b/>
      </w:rPr>
    </w:pPr>
    <w:r>
      <w:fldChar w:fldCharType="begin"/>
    </w:r>
    <w:r>
      <w:instrText xml:space="preserve"> PAGE   \* MERGEFORMAT </w:instrText>
    </w:r>
    <w:r>
      <w:fldChar w:fldCharType="separate"/>
    </w:r>
    <w:r w:rsidR="00DA4A74" w:rsidRPr="00DA4A74">
      <w:rPr>
        <w:b/>
        <w:noProof/>
      </w:rPr>
      <w:t>11</w:t>
    </w:r>
    <w:r>
      <w:rPr>
        <w:b/>
      </w:rPr>
      <w:fldChar w:fldCharType="end"/>
    </w:r>
    <w:r>
      <w:rPr>
        <w:b/>
      </w:rPr>
      <w:t xml:space="preserve"> | </w:t>
    </w:r>
    <w:r>
      <w:rPr>
        <w:color w:val="7F7F7F"/>
        <w:spacing w:val="60"/>
      </w:rPr>
      <w:t>Page</w:t>
    </w:r>
  </w:p>
  <w:p w:rsidR="002A6917" w:rsidRDefault="002A6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A17" w:rsidRDefault="007E0A17">
      <w:r>
        <w:separator/>
      </w:r>
    </w:p>
  </w:footnote>
  <w:footnote w:type="continuationSeparator" w:id="0">
    <w:p w:rsidR="007E0A17" w:rsidRDefault="007E0A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179B"/>
    <w:multiLevelType w:val="hybridMultilevel"/>
    <w:tmpl w:val="8C46DF92"/>
    <w:lvl w:ilvl="0" w:tplc="A16AF554">
      <w:start w:val="1"/>
      <w:numFmt w:val="decimal"/>
      <w:lvlText w:val="%1."/>
      <w:lvlJc w:val="left"/>
      <w:pPr>
        <w:ind w:left="720" w:hanging="360"/>
      </w:pPr>
      <w:rPr>
        <w:rFonts w:hint="default"/>
      </w:rPr>
    </w:lvl>
    <w:lvl w:ilvl="1" w:tplc="1882B89C">
      <w:start w:val="1"/>
      <w:numFmt w:val="lowerLetter"/>
      <w:lvlText w:val="%2."/>
      <w:lvlJc w:val="left"/>
      <w:pPr>
        <w:ind w:left="1440" w:hanging="360"/>
      </w:pPr>
    </w:lvl>
    <w:lvl w:ilvl="2" w:tplc="C062E8F0">
      <w:start w:val="1"/>
      <w:numFmt w:val="lowerRoman"/>
      <w:lvlText w:val="%3."/>
      <w:lvlJc w:val="right"/>
      <w:pPr>
        <w:ind w:left="2160" w:hanging="180"/>
      </w:pPr>
    </w:lvl>
    <w:lvl w:ilvl="3" w:tplc="E6B08F24">
      <w:start w:val="1"/>
      <w:numFmt w:val="decimal"/>
      <w:lvlText w:val="%4."/>
      <w:lvlJc w:val="left"/>
      <w:pPr>
        <w:ind w:left="2880" w:hanging="360"/>
      </w:pPr>
    </w:lvl>
    <w:lvl w:ilvl="4" w:tplc="EE90C896">
      <w:start w:val="1"/>
      <w:numFmt w:val="lowerLetter"/>
      <w:lvlText w:val="%5."/>
      <w:lvlJc w:val="left"/>
      <w:pPr>
        <w:ind w:left="3600" w:hanging="360"/>
      </w:pPr>
    </w:lvl>
    <w:lvl w:ilvl="5" w:tplc="C778D498">
      <w:start w:val="1"/>
      <w:numFmt w:val="lowerRoman"/>
      <w:lvlText w:val="%6."/>
      <w:lvlJc w:val="right"/>
      <w:pPr>
        <w:ind w:left="4320" w:hanging="180"/>
      </w:pPr>
    </w:lvl>
    <w:lvl w:ilvl="6" w:tplc="65D05056">
      <w:start w:val="1"/>
      <w:numFmt w:val="decimal"/>
      <w:lvlText w:val="%7."/>
      <w:lvlJc w:val="left"/>
      <w:pPr>
        <w:ind w:left="5040" w:hanging="360"/>
      </w:pPr>
    </w:lvl>
    <w:lvl w:ilvl="7" w:tplc="4F8653D8">
      <w:start w:val="1"/>
      <w:numFmt w:val="lowerLetter"/>
      <w:lvlText w:val="%8."/>
      <w:lvlJc w:val="left"/>
      <w:pPr>
        <w:ind w:left="5760" w:hanging="360"/>
      </w:pPr>
    </w:lvl>
    <w:lvl w:ilvl="8" w:tplc="1A84BFA6">
      <w:start w:val="1"/>
      <w:numFmt w:val="lowerRoman"/>
      <w:lvlText w:val="%9."/>
      <w:lvlJc w:val="right"/>
      <w:pPr>
        <w:ind w:left="6480" w:hanging="180"/>
      </w:pPr>
    </w:lvl>
  </w:abstractNum>
  <w:abstractNum w:abstractNumId="1" w15:restartNumberingAfterBreak="0">
    <w:nsid w:val="08BE01E5"/>
    <w:multiLevelType w:val="hybridMultilevel"/>
    <w:tmpl w:val="95380D66"/>
    <w:lvl w:ilvl="0" w:tplc="62085514">
      <w:start w:val="1"/>
      <w:numFmt w:val="bullet"/>
      <w:lvlText w:val=""/>
      <w:lvlJc w:val="left"/>
      <w:pPr>
        <w:ind w:left="720" w:hanging="360"/>
      </w:pPr>
      <w:rPr>
        <w:rFonts w:ascii="Symbol" w:hAnsi="Symbol" w:hint="default"/>
      </w:rPr>
    </w:lvl>
    <w:lvl w:ilvl="1" w:tplc="4AAAC9E6">
      <w:start w:val="1"/>
      <w:numFmt w:val="bullet"/>
      <w:lvlText w:val="o"/>
      <w:lvlJc w:val="left"/>
      <w:pPr>
        <w:ind w:left="1440" w:hanging="360"/>
      </w:pPr>
      <w:rPr>
        <w:rFonts w:ascii="Courier New" w:hAnsi="Courier New" w:cs="Courier New" w:hint="default"/>
      </w:rPr>
    </w:lvl>
    <w:lvl w:ilvl="2" w:tplc="28C21E92">
      <w:start w:val="1"/>
      <w:numFmt w:val="bullet"/>
      <w:lvlText w:val=""/>
      <w:lvlJc w:val="left"/>
      <w:pPr>
        <w:ind w:left="2160" w:hanging="360"/>
      </w:pPr>
      <w:rPr>
        <w:rFonts w:ascii="Wingdings" w:hAnsi="Wingdings" w:hint="default"/>
      </w:rPr>
    </w:lvl>
    <w:lvl w:ilvl="3" w:tplc="35B02BC6">
      <w:start w:val="1"/>
      <w:numFmt w:val="bullet"/>
      <w:lvlText w:val=""/>
      <w:lvlJc w:val="left"/>
      <w:pPr>
        <w:ind w:left="2880" w:hanging="360"/>
      </w:pPr>
      <w:rPr>
        <w:rFonts w:ascii="Symbol" w:hAnsi="Symbol" w:hint="default"/>
      </w:rPr>
    </w:lvl>
    <w:lvl w:ilvl="4" w:tplc="A3C0711C">
      <w:start w:val="1"/>
      <w:numFmt w:val="bullet"/>
      <w:lvlText w:val="o"/>
      <w:lvlJc w:val="left"/>
      <w:pPr>
        <w:ind w:left="3600" w:hanging="360"/>
      </w:pPr>
      <w:rPr>
        <w:rFonts w:ascii="Courier New" w:hAnsi="Courier New" w:cs="Courier New" w:hint="default"/>
      </w:rPr>
    </w:lvl>
    <w:lvl w:ilvl="5" w:tplc="CCA8D0DC">
      <w:start w:val="1"/>
      <w:numFmt w:val="bullet"/>
      <w:lvlText w:val=""/>
      <w:lvlJc w:val="left"/>
      <w:pPr>
        <w:ind w:left="4320" w:hanging="360"/>
      </w:pPr>
      <w:rPr>
        <w:rFonts w:ascii="Wingdings" w:hAnsi="Wingdings" w:hint="default"/>
      </w:rPr>
    </w:lvl>
    <w:lvl w:ilvl="6" w:tplc="32600E6C">
      <w:start w:val="1"/>
      <w:numFmt w:val="bullet"/>
      <w:lvlText w:val=""/>
      <w:lvlJc w:val="left"/>
      <w:pPr>
        <w:ind w:left="5040" w:hanging="360"/>
      </w:pPr>
      <w:rPr>
        <w:rFonts w:ascii="Symbol" w:hAnsi="Symbol" w:hint="default"/>
      </w:rPr>
    </w:lvl>
    <w:lvl w:ilvl="7" w:tplc="9B5A67E4">
      <w:start w:val="1"/>
      <w:numFmt w:val="bullet"/>
      <w:lvlText w:val="o"/>
      <w:lvlJc w:val="left"/>
      <w:pPr>
        <w:ind w:left="5760" w:hanging="360"/>
      </w:pPr>
      <w:rPr>
        <w:rFonts w:ascii="Courier New" w:hAnsi="Courier New" w:cs="Courier New" w:hint="default"/>
      </w:rPr>
    </w:lvl>
    <w:lvl w:ilvl="8" w:tplc="00AAC2A2">
      <w:start w:val="1"/>
      <w:numFmt w:val="bullet"/>
      <w:lvlText w:val=""/>
      <w:lvlJc w:val="left"/>
      <w:pPr>
        <w:ind w:left="6480" w:hanging="360"/>
      </w:pPr>
      <w:rPr>
        <w:rFonts w:ascii="Wingdings" w:hAnsi="Wingdings" w:hint="default"/>
      </w:rPr>
    </w:lvl>
  </w:abstractNum>
  <w:abstractNum w:abstractNumId="2" w15:restartNumberingAfterBreak="0">
    <w:nsid w:val="0B03270D"/>
    <w:multiLevelType w:val="hybridMultilevel"/>
    <w:tmpl w:val="B6B2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B661B"/>
    <w:multiLevelType w:val="hybridMultilevel"/>
    <w:tmpl w:val="BE5A0DA4"/>
    <w:lvl w:ilvl="0" w:tplc="8C08AC0E">
      <w:start w:val="1"/>
      <w:numFmt w:val="bullet"/>
      <w:lvlText w:val=""/>
      <w:lvlJc w:val="left"/>
      <w:pPr>
        <w:ind w:left="720" w:hanging="360"/>
      </w:pPr>
      <w:rPr>
        <w:rFonts w:ascii="Symbol" w:hAnsi="Symbol" w:hint="default"/>
      </w:rPr>
    </w:lvl>
    <w:lvl w:ilvl="1" w:tplc="23AA9FF4">
      <w:start w:val="1"/>
      <w:numFmt w:val="bullet"/>
      <w:lvlText w:val="o"/>
      <w:lvlJc w:val="left"/>
      <w:pPr>
        <w:ind w:left="1440" w:hanging="360"/>
      </w:pPr>
      <w:rPr>
        <w:rFonts w:ascii="Courier New" w:hAnsi="Courier New" w:cs="Courier New" w:hint="default"/>
      </w:rPr>
    </w:lvl>
    <w:lvl w:ilvl="2" w:tplc="DACAF792">
      <w:start w:val="1"/>
      <w:numFmt w:val="bullet"/>
      <w:lvlText w:val=""/>
      <w:lvlJc w:val="left"/>
      <w:pPr>
        <w:ind w:left="2160" w:hanging="360"/>
      </w:pPr>
      <w:rPr>
        <w:rFonts w:ascii="Wingdings" w:hAnsi="Wingdings" w:hint="default"/>
      </w:rPr>
    </w:lvl>
    <w:lvl w:ilvl="3" w:tplc="5FBC4A3A">
      <w:start w:val="1"/>
      <w:numFmt w:val="bullet"/>
      <w:lvlText w:val=""/>
      <w:lvlJc w:val="left"/>
      <w:pPr>
        <w:ind w:left="2880" w:hanging="360"/>
      </w:pPr>
      <w:rPr>
        <w:rFonts w:ascii="Symbol" w:hAnsi="Symbol" w:hint="default"/>
      </w:rPr>
    </w:lvl>
    <w:lvl w:ilvl="4" w:tplc="E84C6570">
      <w:start w:val="1"/>
      <w:numFmt w:val="bullet"/>
      <w:lvlText w:val="o"/>
      <w:lvlJc w:val="left"/>
      <w:pPr>
        <w:ind w:left="3600" w:hanging="360"/>
      </w:pPr>
      <w:rPr>
        <w:rFonts w:ascii="Courier New" w:hAnsi="Courier New" w:cs="Courier New" w:hint="default"/>
      </w:rPr>
    </w:lvl>
    <w:lvl w:ilvl="5" w:tplc="CF2EA606">
      <w:start w:val="1"/>
      <w:numFmt w:val="bullet"/>
      <w:lvlText w:val=""/>
      <w:lvlJc w:val="left"/>
      <w:pPr>
        <w:ind w:left="4320" w:hanging="360"/>
      </w:pPr>
      <w:rPr>
        <w:rFonts w:ascii="Wingdings" w:hAnsi="Wingdings" w:hint="default"/>
      </w:rPr>
    </w:lvl>
    <w:lvl w:ilvl="6" w:tplc="D040CEF4">
      <w:start w:val="1"/>
      <w:numFmt w:val="bullet"/>
      <w:lvlText w:val=""/>
      <w:lvlJc w:val="left"/>
      <w:pPr>
        <w:ind w:left="5040" w:hanging="360"/>
      </w:pPr>
      <w:rPr>
        <w:rFonts w:ascii="Symbol" w:hAnsi="Symbol" w:hint="default"/>
      </w:rPr>
    </w:lvl>
    <w:lvl w:ilvl="7" w:tplc="DF347A80">
      <w:start w:val="1"/>
      <w:numFmt w:val="bullet"/>
      <w:lvlText w:val="o"/>
      <w:lvlJc w:val="left"/>
      <w:pPr>
        <w:ind w:left="5760" w:hanging="360"/>
      </w:pPr>
      <w:rPr>
        <w:rFonts w:ascii="Courier New" w:hAnsi="Courier New" w:cs="Courier New" w:hint="default"/>
      </w:rPr>
    </w:lvl>
    <w:lvl w:ilvl="8" w:tplc="0F301D70">
      <w:start w:val="1"/>
      <w:numFmt w:val="bullet"/>
      <w:lvlText w:val=""/>
      <w:lvlJc w:val="left"/>
      <w:pPr>
        <w:ind w:left="6480" w:hanging="360"/>
      </w:pPr>
      <w:rPr>
        <w:rFonts w:ascii="Wingdings" w:hAnsi="Wingdings" w:hint="default"/>
      </w:rPr>
    </w:lvl>
  </w:abstractNum>
  <w:abstractNum w:abstractNumId="4" w15:restartNumberingAfterBreak="0">
    <w:nsid w:val="1C161E9E"/>
    <w:multiLevelType w:val="hybridMultilevel"/>
    <w:tmpl w:val="80D8460C"/>
    <w:lvl w:ilvl="0" w:tplc="AF6422EE">
      <w:start w:val="1"/>
      <w:numFmt w:val="bullet"/>
      <w:lvlText w:val=""/>
      <w:lvlJc w:val="left"/>
      <w:pPr>
        <w:ind w:left="1800" w:hanging="360"/>
      </w:pPr>
      <w:rPr>
        <w:rFonts w:ascii="Symbol" w:hAnsi="Symbol" w:hint="default"/>
      </w:rPr>
    </w:lvl>
    <w:lvl w:ilvl="1" w:tplc="86AE2C24">
      <w:start w:val="1"/>
      <w:numFmt w:val="bullet"/>
      <w:lvlText w:val="o"/>
      <w:lvlJc w:val="left"/>
      <w:pPr>
        <w:ind w:left="2520" w:hanging="360"/>
      </w:pPr>
      <w:rPr>
        <w:rFonts w:ascii="Courier New" w:hAnsi="Courier New" w:cs="Courier New" w:hint="default"/>
      </w:rPr>
    </w:lvl>
    <w:lvl w:ilvl="2" w:tplc="A4C24638">
      <w:start w:val="1"/>
      <w:numFmt w:val="bullet"/>
      <w:lvlText w:val=""/>
      <w:lvlJc w:val="left"/>
      <w:pPr>
        <w:ind w:left="3240" w:hanging="360"/>
      </w:pPr>
      <w:rPr>
        <w:rFonts w:ascii="Wingdings" w:hAnsi="Wingdings" w:hint="default"/>
      </w:rPr>
    </w:lvl>
    <w:lvl w:ilvl="3" w:tplc="21E01B54">
      <w:start w:val="1"/>
      <w:numFmt w:val="bullet"/>
      <w:lvlText w:val=""/>
      <w:lvlJc w:val="left"/>
      <w:pPr>
        <w:ind w:left="3960" w:hanging="360"/>
      </w:pPr>
      <w:rPr>
        <w:rFonts w:ascii="Symbol" w:hAnsi="Symbol" w:hint="default"/>
      </w:rPr>
    </w:lvl>
    <w:lvl w:ilvl="4" w:tplc="A89AACA0">
      <w:start w:val="1"/>
      <w:numFmt w:val="bullet"/>
      <w:lvlText w:val="o"/>
      <w:lvlJc w:val="left"/>
      <w:pPr>
        <w:ind w:left="4680" w:hanging="360"/>
      </w:pPr>
      <w:rPr>
        <w:rFonts w:ascii="Courier New" w:hAnsi="Courier New" w:cs="Courier New" w:hint="default"/>
      </w:rPr>
    </w:lvl>
    <w:lvl w:ilvl="5" w:tplc="137CE032">
      <w:start w:val="1"/>
      <w:numFmt w:val="bullet"/>
      <w:lvlText w:val=""/>
      <w:lvlJc w:val="left"/>
      <w:pPr>
        <w:ind w:left="5400" w:hanging="360"/>
      </w:pPr>
      <w:rPr>
        <w:rFonts w:ascii="Wingdings" w:hAnsi="Wingdings" w:hint="default"/>
      </w:rPr>
    </w:lvl>
    <w:lvl w:ilvl="6" w:tplc="7200D8B2">
      <w:start w:val="1"/>
      <w:numFmt w:val="bullet"/>
      <w:lvlText w:val=""/>
      <w:lvlJc w:val="left"/>
      <w:pPr>
        <w:ind w:left="6120" w:hanging="360"/>
      </w:pPr>
      <w:rPr>
        <w:rFonts w:ascii="Symbol" w:hAnsi="Symbol" w:hint="default"/>
      </w:rPr>
    </w:lvl>
    <w:lvl w:ilvl="7" w:tplc="DEEEFBE6">
      <w:start w:val="1"/>
      <w:numFmt w:val="bullet"/>
      <w:lvlText w:val="o"/>
      <w:lvlJc w:val="left"/>
      <w:pPr>
        <w:ind w:left="6840" w:hanging="360"/>
      </w:pPr>
      <w:rPr>
        <w:rFonts w:ascii="Courier New" w:hAnsi="Courier New" w:cs="Courier New" w:hint="default"/>
      </w:rPr>
    </w:lvl>
    <w:lvl w:ilvl="8" w:tplc="712E783C">
      <w:start w:val="1"/>
      <w:numFmt w:val="bullet"/>
      <w:lvlText w:val=""/>
      <w:lvlJc w:val="left"/>
      <w:pPr>
        <w:ind w:left="7560" w:hanging="360"/>
      </w:pPr>
      <w:rPr>
        <w:rFonts w:ascii="Wingdings" w:hAnsi="Wingdings" w:hint="default"/>
      </w:rPr>
    </w:lvl>
  </w:abstractNum>
  <w:abstractNum w:abstractNumId="5" w15:restartNumberingAfterBreak="0">
    <w:nsid w:val="20C32397"/>
    <w:multiLevelType w:val="hybridMultilevel"/>
    <w:tmpl w:val="2AAEB642"/>
    <w:lvl w:ilvl="0" w:tplc="71763710">
      <w:start w:val="1"/>
      <w:numFmt w:val="bullet"/>
      <w:lvlText w:val=""/>
      <w:lvlJc w:val="left"/>
      <w:pPr>
        <w:ind w:left="720" w:hanging="360"/>
      </w:pPr>
      <w:rPr>
        <w:rFonts w:ascii="Symbol" w:hAnsi="Symbol" w:hint="default"/>
      </w:rPr>
    </w:lvl>
    <w:lvl w:ilvl="1" w:tplc="ED0EBC60">
      <w:start w:val="1"/>
      <w:numFmt w:val="bullet"/>
      <w:lvlText w:val="o"/>
      <w:lvlJc w:val="left"/>
      <w:pPr>
        <w:ind w:left="1440" w:hanging="360"/>
      </w:pPr>
      <w:rPr>
        <w:rFonts w:ascii="Courier New" w:hAnsi="Courier New" w:cs="Courier New" w:hint="default"/>
      </w:rPr>
    </w:lvl>
    <w:lvl w:ilvl="2" w:tplc="3CC855D2">
      <w:start w:val="1"/>
      <w:numFmt w:val="bullet"/>
      <w:lvlText w:val=""/>
      <w:lvlJc w:val="left"/>
      <w:pPr>
        <w:ind w:left="2160" w:hanging="360"/>
      </w:pPr>
      <w:rPr>
        <w:rFonts w:ascii="Wingdings" w:hAnsi="Wingdings" w:hint="default"/>
      </w:rPr>
    </w:lvl>
    <w:lvl w:ilvl="3" w:tplc="E4006106">
      <w:start w:val="1"/>
      <w:numFmt w:val="bullet"/>
      <w:lvlText w:val=""/>
      <w:lvlJc w:val="left"/>
      <w:pPr>
        <w:ind w:left="2880" w:hanging="360"/>
      </w:pPr>
      <w:rPr>
        <w:rFonts w:ascii="Symbol" w:hAnsi="Symbol" w:hint="default"/>
      </w:rPr>
    </w:lvl>
    <w:lvl w:ilvl="4" w:tplc="9CA612D6">
      <w:start w:val="1"/>
      <w:numFmt w:val="bullet"/>
      <w:lvlText w:val="o"/>
      <w:lvlJc w:val="left"/>
      <w:pPr>
        <w:ind w:left="3600" w:hanging="360"/>
      </w:pPr>
      <w:rPr>
        <w:rFonts w:ascii="Courier New" w:hAnsi="Courier New" w:cs="Courier New" w:hint="default"/>
      </w:rPr>
    </w:lvl>
    <w:lvl w:ilvl="5" w:tplc="2214CD96">
      <w:start w:val="1"/>
      <w:numFmt w:val="bullet"/>
      <w:lvlText w:val=""/>
      <w:lvlJc w:val="left"/>
      <w:pPr>
        <w:ind w:left="4320" w:hanging="360"/>
      </w:pPr>
      <w:rPr>
        <w:rFonts w:ascii="Wingdings" w:hAnsi="Wingdings" w:hint="default"/>
      </w:rPr>
    </w:lvl>
    <w:lvl w:ilvl="6" w:tplc="9BFEE8D0">
      <w:start w:val="1"/>
      <w:numFmt w:val="bullet"/>
      <w:lvlText w:val=""/>
      <w:lvlJc w:val="left"/>
      <w:pPr>
        <w:ind w:left="5040" w:hanging="360"/>
      </w:pPr>
      <w:rPr>
        <w:rFonts w:ascii="Symbol" w:hAnsi="Symbol" w:hint="default"/>
      </w:rPr>
    </w:lvl>
    <w:lvl w:ilvl="7" w:tplc="F5545FD0">
      <w:start w:val="1"/>
      <w:numFmt w:val="bullet"/>
      <w:lvlText w:val="o"/>
      <w:lvlJc w:val="left"/>
      <w:pPr>
        <w:ind w:left="5760" w:hanging="360"/>
      </w:pPr>
      <w:rPr>
        <w:rFonts w:ascii="Courier New" w:hAnsi="Courier New" w:cs="Courier New" w:hint="default"/>
      </w:rPr>
    </w:lvl>
    <w:lvl w:ilvl="8" w:tplc="22C8CEFA">
      <w:start w:val="1"/>
      <w:numFmt w:val="bullet"/>
      <w:lvlText w:val=""/>
      <w:lvlJc w:val="left"/>
      <w:pPr>
        <w:ind w:left="6480" w:hanging="360"/>
      </w:pPr>
      <w:rPr>
        <w:rFonts w:ascii="Wingdings" w:hAnsi="Wingdings" w:hint="default"/>
      </w:rPr>
    </w:lvl>
  </w:abstractNum>
  <w:abstractNum w:abstractNumId="6" w15:restartNumberingAfterBreak="0">
    <w:nsid w:val="23995571"/>
    <w:multiLevelType w:val="hybridMultilevel"/>
    <w:tmpl w:val="1D909882"/>
    <w:lvl w:ilvl="0" w:tplc="3B34B85C">
      <w:numFmt w:val="bullet"/>
      <w:lvlText w:val="-"/>
      <w:lvlJc w:val="left"/>
      <w:pPr>
        <w:ind w:left="1440" w:hanging="360"/>
      </w:pPr>
      <w:rPr>
        <w:rFonts w:ascii="Calibri" w:eastAsia="Calibri" w:hAnsi="Calibri" w:hint="default"/>
      </w:rPr>
    </w:lvl>
    <w:lvl w:ilvl="1" w:tplc="4EBCEB24">
      <w:start w:val="1"/>
      <w:numFmt w:val="bullet"/>
      <w:lvlText w:val="o"/>
      <w:lvlJc w:val="left"/>
      <w:pPr>
        <w:ind w:left="2160" w:hanging="360"/>
      </w:pPr>
      <w:rPr>
        <w:rFonts w:ascii="Courier New" w:hAnsi="Courier New" w:cs="Courier New" w:hint="default"/>
      </w:rPr>
    </w:lvl>
    <w:lvl w:ilvl="2" w:tplc="5AC0D25A">
      <w:start w:val="1"/>
      <w:numFmt w:val="bullet"/>
      <w:lvlText w:val=""/>
      <w:lvlJc w:val="left"/>
      <w:pPr>
        <w:ind w:left="2880" w:hanging="360"/>
      </w:pPr>
      <w:rPr>
        <w:rFonts w:ascii="Wingdings" w:hAnsi="Wingdings" w:hint="default"/>
      </w:rPr>
    </w:lvl>
    <w:lvl w:ilvl="3" w:tplc="5DC23E30">
      <w:start w:val="1"/>
      <w:numFmt w:val="bullet"/>
      <w:lvlText w:val=""/>
      <w:lvlJc w:val="left"/>
      <w:pPr>
        <w:ind w:left="3600" w:hanging="360"/>
      </w:pPr>
      <w:rPr>
        <w:rFonts w:ascii="Symbol" w:hAnsi="Symbol" w:hint="default"/>
      </w:rPr>
    </w:lvl>
    <w:lvl w:ilvl="4" w:tplc="3314D862">
      <w:start w:val="1"/>
      <w:numFmt w:val="bullet"/>
      <w:lvlText w:val="o"/>
      <w:lvlJc w:val="left"/>
      <w:pPr>
        <w:ind w:left="4320" w:hanging="360"/>
      </w:pPr>
      <w:rPr>
        <w:rFonts w:ascii="Courier New" w:hAnsi="Courier New" w:cs="Courier New" w:hint="default"/>
      </w:rPr>
    </w:lvl>
    <w:lvl w:ilvl="5" w:tplc="BF606EC6">
      <w:start w:val="1"/>
      <w:numFmt w:val="bullet"/>
      <w:lvlText w:val=""/>
      <w:lvlJc w:val="left"/>
      <w:pPr>
        <w:ind w:left="5040" w:hanging="360"/>
      </w:pPr>
      <w:rPr>
        <w:rFonts w:ascii="Wingdings" w:hAnsi="Wingdings" w:hint="default"/>
      </w:rPr>
    </w:lvl>
    <w:lvl w:ilvl="6" w:tplc="12884986">
      <w:start w:val="1"/>
      <w:numFmt w:val="bullet"/>
      <w:lvlText w:val=""/>
      <w:lvlJc w:val="left"/>
      <w:pPr>
        <w:ind w:left="5760" w:hanging="360"/>
      </w:pPr>
      <w:rPr>
        <w:rFonts w:ascii="Symbol" w:hAnsi="Symbol" w:hint="default"/>
      </w:rPr>
    </w:lvl>
    <w:lvl w:ilvl="7" w:tplc="22FEE8B4">
      <w:start w:val="1"/>
      <w:numFmt w:val="bullet"/>
      <w:lvlText w:val="o"/>
      <w:lvlJc w:val="left"/>
      <w:pPr>
        <w:ind w:left="6480" w:hanging="360"/>
      </w:pPr>
      <w:rPr>
        <w:rFonts w:ascii="Courier New" w:hAnsi="Courier New" w:cs="Courier New" w:hint="default"/>
      </w:rPr>
    </w:lvl>
    <w:lvl w:ilvl="8" w:tplc="0066BA1A">
      <w:start w:val="1"/>
      <w:numFmt w:val="bullet"/>
      <w:lvlText w:val=""/>
      <w:lvlJc w:val="left"/>
      <w:pPr>
        <w:ind w:left="7200" w:hanging="360"/>
      </w:pPr>
      <w:rPr>
        <w:rFonts w:ascii="Wingdings" w:hAnsi="Wingdings" w:hint="default"/>
      </w:rPr>
    </w:lvl>
  </w:abstractNum>
  <w:abstractNum w:abstractNumId="7" w15:restartNumberingAfterBreak="0">
    <w:nsid w:val="3BD509D4"/>
    <w:multiLevelType w:val="hybridMultilevel"/>
    <w:tmpl w:val="B08A2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47415"/>
    <w:multiLevelType w:val="hybridMultilevel"/>
    <w:tmpl w:val="DDCED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941B6"/>
    <w:multiLevelType w:val="hybridMultilevel"/>
    <w:tmpl w:val="AEAED19E"/>
    <w:lvl w:ilvl="0" w:tplc="2CDEB93C">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A2150C"/>
    <w:multiLevelType w:val="hybridMultilevel"/>
    <w:tmpl w:val="40AED3CA"/>
    <w:lvl w:ilvl="0" w:tplc="2CDEB93C">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A2A17"/>
    <w:multiLevelType w:val="hybridMultilevel"/>
    <w:tmpl w:val="03540EDC"/>
    <w:lvl w:ilvl="0" w:tplc="4C68CADA">
      <w:numFmt w:val="bullet"/>
      <w:lvlText w:val="-"/>
      <w:lvlJc w:val="left"/>
      <w:pPr>
        <w:ind w:left="1440" w:hanging="360"/>
      </w:pPr>
      <w:rPr>
        <w:rFonts w:ascii="Calibri" w:eastAsia="Calibri" w:hAnsi="Calibri" w:hint="default"/>
      </w:rPr>
    </w:lvl>
    <w:lvl w:ilvl="1" w:tplc="AB7EB39A">
      <w:start w:val="1"/>
      <w:numFmt w:val="bullet"/>
      <w:lvlText w:val="o"/>
      <w:lvlJc w:val="left"/>
      <w:pPr>
        <w:ind w:left="2160" w:hanging="360"/>
      </w:pPr>
      <w:rPr>
        <w:rFonts w:ascii="Courier New" w:hAnsi="Courier New" w:cs="Courier New" w:hint="default"/>
      </w:rPr>
    </w:lvl>
    <w:lvl w:ilvl="2" w:tplc="95B237CE">
      <w:start w:val="1"/>
      <w:numFmt w:val="bullet"/>
      <w:lvlText w:val=""/>
      <w:lvlJc w:val="left"/>
      <w:pPr>
        <w:ind w:left="2880" w:hanging="360"/>
      </w:pPr>
      <w:rPr>
        <w:rFonts w:ascii="Wingdings" w:hAnsi="Wingdings" w:hint="default"/>
      </w:rPr>
    </w:lvl>
    <w:lvl w:ilvl="3" w:tplc="2C6CAD74">
      <w:start w:val="1"/>
      <w:numFmt w:val="bullet"/>
      <w:lvlText w:val=""/>
      <w:lvlJc w:val="left"/>
      <w:pPr>
        <w:ind w:left="3600" w:hanging="360"/>
      </w:pPr>
      <w:rPr>
        <w:rFonts w:ascii="Symbol" w:hAnsi="Symbol" w:hint="default"/>
      </w:rPr>
    </w:lvl>
    <w:lvl w:ilvl="4" w:tplc="B7F00A1C">
      <w:start w:val="1"/>
      <w:numFmt w:val="bullet"/>
      <w:lvlText w:val="o"/>
      <w:lvlJc w:val="left"/>
      <w:pPr>
        <w:ind w:left="4320" w:hanging="360"/>
      </w:pPr>
      <w:rPr>
        <w:rFonts w:ascii="Courier New" w:hAnsi="Courier New" w:cs="Courier New" w:hint="default"/>
      </w:rPr>
    </w:lvl>
    <w:lvl w:ilvl="5" w:tplc="3AA8ABC2">
      <w:start w:val="1"/>
      <w:numFmt w:val="bullet"/>
      <w:lvlText w:val=""/>
      <w:lvlJc w:val="left"/>
      <w:pPr>
        <w:ind w:left="5040" w:hanging="360"/>
      </w:pPr>
      <w:rPr>
        <w:rFonts w:ascii="Wingdings" w:hAnsi="Wingdings" w:hint="default"/>
      </w:rPr>
    </w:lvl>
    <w:lvl w:ilvl="6" w:tplc="A490BAFA">
      <w:start w:val="1"/>
      <w:numFmt w:val="bullet"/>
      <w:lvlText w:val=""/>
      <w:lvlJc w:val="left"/>
      <w:pPr>
        <w:ind w:left="5760" w:hanging="360"/>
      </w:pPr>
      <w:rPr>
        <w:rFonts w:ascii="Symbol" w:hAnsi="Symbol" w:hint="default"/>
      </w:rPr>
    </w:lvl>
    <w:lvl w:ilvl="7" w:tplc="BE5A07B8">
      <w:start w:val="1"/>
      <w:numFmt w:val="bullet"/>
      <w:lvlText w:val="o"/>
      <w:lvlJc w:val="left"/>
      <w:pPr>
        <w:ind w:left="6480" w:hanging="360"/>
      </w:pPr>
      <w:rPr>
        <w:rFonts w:ascii="Courier New" w:hAnsi="Courier New" w:cs="Courier New" w:hint="default"/>
      </w:rPr>
    </w:lvl>
    <w:lvl w:ilvl="8" w:tplc="5DC01288">
      <w:start w:val="1"/>
      <w:numFmt w:val="bullet"/>
      <w:lvlText w:val=""/>
      <w:lvlJc w:val="left"/>
      <w:pPr>
        <w:ind w:left="7200" w:hanging="360"/>
      </w:pPr>
      <w:rPr>
        <w:rFonts w:ascii="Wingdings" w:hAnsi="Wingdings" w:hint="default"/>
      </w:rPr>
    </w:lvl>
  </w:abstractNum>
  <w:abstractNum w:abstractNumId="12" w15:restartNumberingAfterBreak="0">
    <w:nsid w:val="626333CA"/>
    <w:multiLevelType w:val="hybridMultilevel"/>
    <w:tmpl w:val="0BAE861E"/>
    <w:lvl w:ilvl="0" w:tplc="BF0CD42C">
      <w:start w:val="1"/>
      <w:numFmt w:val="bullet"/>
      <w:lvlText w:val=""/>
      <w:lvlJc w:val="left"/>
      <w:pPr>
        <w:ind w:left="720" w:hanging="360"/>
      </w:pPr>
      <w:rPr>
        <w:rFonts w:ascii="Symbol" w:hAnsi="Symbol" w:hint="default"/>
      </w:rPr>
    </w:lvl>
    <w:lvl w:ilvl="1" w:tplc="376440F0">
      <w:start w:val="1"/>
      <w:numFmt w:val="bullet"/>
      <w:lvlText w:val="o"/>
      <w:lvlJc w:val="left"/>
      <w:pPr>
        <w:ind w:left="1440" w:hanging="360"/>
      </w:pPr>
      <w:rPr>
        <w:rFonts w:ascii="Courier New" w:hAnsi="Courier New" w:cs="Courier New" w:hint="default"/>
      </w:rPr>
    </w:lvl>
    <w:lvl w:ilvl="2" w:tplc="AC04A31E">
      <w:start w:val="1"/>
      <w:numFmt w:val="bullet"/>
      <w:lvlText w:val=""/>
      <w:lvlJc w:val="left"/>
      <w:pPr>
        <w:ind w:left="2160" w:hanging="360"/>
      </w:pPr>
      <w:rPr>
        <w:rFonts w:ascii="Wingdings" w:hAnsi="Wingdings" w:hint="default"/>
      </w:rPr>
    </w:lvl>
    <w:lvl w:ilvl="3" w:tplc="38D80D76">
      <w:start w:val="1"/>
      <w:numFmt w:val="bullet"/>
      <w:lvlText w:val=""/>
      <w:lvlJc w:val="left"/>
      <w:pPr>
        <w:ind w:left="2880" w:hanging="360"/>
      </w:pPr>
      <w:rPr>
        <w:rFonts w:ascii="Symbol" w:hAnsi="Symbol" w:hint="default"/>
      </w:rPr>
    </w:lvl>
    <w:lvl w:ilvl="4" w:tplc="A6407A30">
      <w:start w:val="1"/>
      <w:numFmt w:val="bullet"/>
      <w:lvlText w:val="o"/>
      <w:lvlJc w:val="left"/>
      <w:pPr>
        <w:ind w:left="3600" w:hanging="360"/>
      </w:pPr>
      <w:rPr>
        <w:rFonts w:ascii="Courier New" w:hAnsi="Courier New" w:cs="Courier New" w:hint="default"/>
      </w:rPr>
    </w:lvl>
    <w:lvl w:ilvl="5" w:tplc="F6DCF598">
      <w:start w:val="1"/>
      <w:numFmt w:val="bullet"/>
      <w:lvlText w:val=""/>
      <w:lvlJc w:val="left"/>
      <w:pPr>
        <w:ind w:left="4320" w:hanging="360"/>
      </w:pPr>
      <w:rPr>
        <w:rFonts w:ascii="Wingdings" w:hAnsi="Wingdings" w:hint="default"/>
      </w:rPr>
    </w:lvl>
    <w:lvl w:ilvl="6" w:tplc="735C2E84">
      <w:start w:val="1"/>
      <w:numFmt w:val="bullet"/>
      <w:lvlText w:val=""/>
      <w:lvlJc w:val="left"/>
      <w:pPr>
        <w:ind w:left="5040" w:hanging="360"/>
      </w:pPr>
      <w:rPr>
        <w:rFonts w:ascii="Symbol" w:hAnsi="Symbol" w:hint="default"/>
      </w:rPr>
    </w:lvl>
    <w:lvl w:ilvl="7" w:tplc="D1D0990E">
      <w:start w:val="1"/>
      <w:numFmt w:val="bullet"/>
      <w:lvlText w:val="o"/>
      <w:lvlJc w:val="left"/>
      <w:pPr>
        <w:ind w:left="5760" w:hanging="360"/>
      </w:pPr>
      <w:rPr>
        <w:rFonts w:ascii="Courier New" w:hAnsi="Courier New" w:cs="Courier New" w:hint="default"/>
      </w:rPr>
    </w:lvl>
    <w:lvl w:ilvl="8" w:tplc="30C428CE">
      <w:start w:val="1"/>
      <w:numFmt w:val="bullet"/>
      <w:lvlText w:val=""/>
      <w:lvlJc w:val="left"/>
      <w:pPr>
        <w:ind w:left="6480" w:hanging="360"/>
      </w:pPr>
      <w:rPr>
        <w:rFonts w:ascii="Wingdings" w:hAnsi="Wingdings" w:hint="default"/>
      </w:rPr>
    </w:lvl>
  </w:abstractNum>
  <w:abstractNum w:abstractNumId="13" w15:restartNumberingAfterBreak="0">
    <w:nsid w:val="6506618A"/>
    <w:multiLevelType w:val="hybridMultilevel"/>
    <w:tmpl w:val="93709930"/>
    <w:lvl w:ilvl="0" w:tplc="6D9452EC">
      <w:start w:val="1"/>
      <w:numFmt w:val="bullet"/>
      <w:lvlText w:val=""/>
      <w:lvlJc w:val="left"/>
      <w:pPr>
        <w:ind w:left="720" w:hanging="360"/>
      </w:pPr>
      <w:rPr>
        <w:rFonts w:ascii="Symbol" w:hAnsi="Symbol" w:hint="default"/>
      </w:rPr>
    </w:lvl>
    <w:lvl w:ilvl="1" w:tplc="976EBB62">
      <w:start w:val="1"/>
      <w:numFmt w:val="bullet"/>
      <w:lvlText w:val="o"/>
      <w:lvlJc w:val="left"/>
      <w:pPr>
        <w:ind w:left="1440" w:hanging="360"/>
      </w:pPr>
      <w:rPr>
        <w:rFonts w:ascii="Courier New" w:hAnsi="Courier New" w:cs="Courier New" w:hint="default"/>
      </w:rPr>
    </w:lvl>
    <w:lvl w:ilvl="2" w:tplc="10CCCEA8">
      <w:start w:val="1"/>
      <w:numFmt w:val="bullet"/>
      <w:lvlText w:val=""/>
      <w:lvlJc w:val="left"/>
      <w:pPr>
        <w:ind w:left="2160" w:hanging="360"/>
      </w:pPr>
      <w:rPr>
        <w:rFonts w:ascii="Wingdings" w:hAnsi="Wingdings" w:hint="default"/>
      </w:rPr>
    </w:lvl>
    <w:lvl w:ilvl="3" w:tplc="884E9ACC">
      <w:start w:val="1"/>
      <w:numFmt w:val="bullet"/>
      <w:lvlText w:val=""/>
      <w:lvlJc w:val="left"/>
      <w:pPr>
        <w:ind w:left="2880" w:hanging="360"/>
      </w:pPr>
      <w:rPr>
        <w:rFonts w:ascii="Symbol" w:hAnsi="Symbol" w:hint="default"/>
      </w:rPr>
    </w:lvl>
    <w:lvl w:ilvl="4" w:tplc="264468E2">
      <w:start w:val="1"/>
      <w:numFmt w:val="bullet"/>
      <w:lvlText w:val="o"/>
      <w:lvlJc w:val="left"/>
      <w:pPr>
        <w:ind w:left="3600" w:hanging="360"/>
      </w:pPr>
      <w:rPr>
        <w:rFonts w:ascii="Courier New" w:hAnsi="Courier New" w:cs="Courier New" w:hint="default"/>
      </w:rPr>
    </w:lvl>
    <w:lvl w:ilvl="5" w:tplc="11E8778C">
      <w:start w:val="1"/>
      <w:numFmt w:val="bullet"/>
      <w:lvlText w:val=""/>
      <w:lvlJc w:val="left"/>
      <w:pPr>
        <w:ind w:left="4320" w:hanging="360"/>
      </w:pPr>
      <w:rPr>
        <w:rFonts w:ascii="Wingdings" w:hAnsi="Wingdings" w:hint="default"/>
      </w:rPr>
    </w:lvl>
    <w:lvl w:ilvl="6" w:tplc="9782DE6E">
      <w:start w:val="1"/>
      <w:numFmt w:val="bullet"/>
      <w:lvlText w:val=""/>
      <w:lvlJc w:val="left"/>
      <w:pPr>
        <w:ind w:left="5040" w:hanging="360"/>
      </w:pPr>
      <w:rPr>
        <w:rFonts w:ascii="Symbol" w:hAnsi="Symbol" w:hint="default"/>
      </w:rPr>
    </w:lvl>
    <w:lvl w:ilvl="7" w:tplc="A9FEF12E">
      <w:start w:val="1"/>
      <w:numFmt w:val="bullet"/>
      <w:lvlText w:val="o"/>
      <w:lvlJc w:val="left"/>
      <w:pPr>
        <w:ind w:left="5760" w:hanging="360"/>
      </w:pPr>
      <w:rPr>
        <w:rFonts w:ascii="Courier New" w:hAnsi="Courier New" w:cs="Courier New" w:hint="default"/>
      </w:rPr>
    </w:lvl>
    <w:lvl w:ilvl="8" w:tplc="0A001C10">
      <w:start w:val="1"/>
      <w:numFmt w:val="bullet"/>
      <w:lvlText w:val=""/>
      <w:lvlJc w:val="left"/>
      <w:pPr>
        <w:ind w:left="6480" w:hanging="360"/>
      </w:pPr>
      <w:rPr>
        <w:rFonts w:ascii="Wingdings" w:hAnsi="Wingdings" w:hint="default"/>
      </w:rPr>
    </w:lvl>
  </w:abstractNum>
  <w:abstractNum w:abstractNumId="14" w15:restartNumberingAfterBreak="0">
    <w:nsid w:val="661A3CAA"/>
    <w:multiLevelType w:val="hybridMultilevel"/>
    <w:tmpl w:val="21B6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9657CB"/>
    <w:multiLevelType w:val="hybridMultilevel"/>
    <w:tmpl w:val="8752D156"/>
    <w:lvl w:ilvl="0" w:tplc="530AF6A4">
      <w:start w:val="1"/>
      <w:numFmt w:val="bullet"/>
      <w:lvlText w:val=""/>
      <w:lvlJc w:val="left"/>
      <w:pPr>
        <w:ind w:left="720" w:hanging="360"/>
      </w:pPr>
      <w:rPr>
        <w:rFonts w:ascii="Symbol" w:hAnsi="Symbol" w:hint="default"/>
      </w:rPr>
    </w:lvl>
    <w:lvl w:ilvl="1" w:tplc="8C181A52">
      <w:start w:val="1"/>
      <w:numFmt w:val="bullet"/>
      <w:lvlText w:val="o"/>
      <w:lvlJc w:val="left"/>
      <w:pPr>
        <w:ind w:left="1440" w:hanging="360"/>
      </w:pPr>
      <w:rPr>
        <w:rFonts w:ascii="Courier New" w:hAnsi="Courier New" w:cs="Courier New" w:hint="default"/>
      </w:rPr>
    </w:lvl>
    <w:lvl w:ilvl="2" w:tplc="3F8E8404">
      <w:start w:val="1"/>
      <w:numFmt w:val="bullet"/>
      <w:lvlText w:val=""/>
      <w:lvlJc w:val="left"/>
      <w:pPr>
        <w:ind w:left="2160" w:hanging="360"/>
      </w:pPr>
      <w:rPr>
        <w:rFonts w:ascii="Wingdings" w:hAnsi="Wingdings" w:hint="default"/>
      </w:rPr>
    </w:lvl>
    <w:lvl w:ilvl="3" w:tplc="29180A58">
      <w:start w:val="1"/>
      <w:numFmt w:val="bullet"/>
      <w:lvlText w:val=""/>
      <w:lvlJc w:val="left"/>
      <w:pPr>
        <w:ind w:left="2880" w:hanging="360"/>
      </w:pPr>
      <w:rPr>
        <w:rFonts w:ascii="Symbol" w:hAnsi="Symbol" w:hint="default"/>
      </w:rPr>
    </w:lvl>
    <w:lvl w:ilvl="4" w:tplc="1D94FE92">
      <w:start w:val="1"/>
      <w:numFmt w:val="bullet"/>
      <w:lvlText w:val="o"/>
      <w:lvlJc w:val="left"/>
      <w:pPr>
        <w:ind w:left="3600" w:hanging="360"/>
      </w:pPr>
      <w:rPr>
        <w:rFonts w:ascii="Courier New" w:hAnsi="Courier New" w:cs="Courier New" w:hint="default"/>
      </w:rPr>
    </w:lvl>
    <w:lvl w:ilvl="5" w:tplc="DD9888E4">
      <w:start w:val="1"/>
      <w:numFmt w:val="bullet"/>
      <w:lvlText w:val=""/>
      <w:lvlJc w:val="left"/>
      <w:pPr>
        <w:ind w:left="4320" w:hanging="360"/>
      </w:pPr>
      <w:rPr>
        <w:rFonts w:ascii="Wingdings" w:hAnsi="Wingdings" w:hint="default"/>
      </w:rPr>
    </w:lvl>
    <w:lvl w:ilvl="6" w:tplc="2318A2E0">
      <w:start w:val="1"/>
      <w:numFmt w:val="bullet"/>
      <w:lvlText w:val=""/>
      <w:lvlJc w:val="left"/>
      <w:pPr>
        <w:ind w:left="5040" w:hanging="360"/>
      </w:pPr>
      <w:rPr>
        <w:rFonts w:ascii="Symbol" w:hAnsi="Symbol" w:hint="default"/>
      </w:rPr>
    </w:lvl>
    <w:lvl w:ilvl="7" w:tplc="DACC6B1E">
      <w:start w:val="1"/>
      <w:numFmt w:val="bullet"/>
      <w:lvlText w:val="o"/>
      <w:lvlJc w:val="left"/>
      <w:pPr>
        <w:ind w:left="5760" w:hanging="360"/>
      </w:pPr>
      <w:rPr>
        <w:rFonts w:ascii="Courier New" w:hAnsi="Courier New" w:cs="Courier New" w:hint="default"/>
      </w:rPr>
    </w:lvl>
    <w:lvl w:ilvl="8" w:tplc="C9567AAE">
      <w:start w:val="1"/>
      <w:numFmt w:val="bullet"/>
      <w:lvlText w:val=""/>
      <w:lvlJc w:val="left"/>
      <w:pPr>
        <w:ind w:left="6480" w:hanging="360"/>
      </w:pPr>
      <w:rPr>
        <w:rFonts w:ascii="Wingdings" w:hAnsi="Wingdings" w:hint="default"/>
      </w:rPr>
    </w:lvl>
  </w:abstractNum>
  <w:abstractNum w:abstractNumId="16" w15:restartNumberingAfterBreak="0">
    <w:nsid w:val="6C0D0C42"/>
    <w:multiLevelType w:val="multilevel"/>
    <w:tmpl w:val="C0C606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A5D1D93"/>
    <w:multiLevelType w:val="hybridMultilevel"/>
    <w:tmpl w:val="782E17FE"/>
    <w:lvl w:ilvl="0" w:tplc="E07C743E">
      <w:start w:val="1"/>
      <w:numFmt w:val="bullet"/>
      <w:lvlText w:val=""/>
      <w:lvlJc w:val="left"/>
      <w:pPr>
        <w:ind w:left="720" w:hanging="360"/>
      </w:pPr>
      <w:rPr>
        <w:rFonts w:ascii="Symbol" w:hAnsi="Symbol" w:hint="default"/>
      </w:rPr>
    </w:lvl>
    <w:lvl w:ilvl="1" w:tplc="D4D44B2A">
      <w:start w:val="1"/>
      <w:numFmt w:val="bullet"/>
      <w:lvlText w:val="o"/>
      <w:lvlJc w:val="left"/>
      <w:pPr>
        <w:ind w:left="1440" w:hanging="360"/>
      </w:pPr>
      <w:rPr>
        <w:rFonts w:ascii="Courier New" w:hAnsi="Courier New" w:cs="Courier New" w:hint="default"/>
      </w:rPr>
    </w:lvl>
    <w:lvl w:ilvl="2" w:tplc="E78EDD1C">
      <w:start w:val="1"/>
      <w:numFmt w:val="bullet"/>
      <w:lvlText w:val=""/>
      <w:lvlJc w:val="left"/>
      <w:pPr>
        <w:ind w:left="2160" w:hanging="360"/>
      </w:pPr>
      <w:rPr>
        <w:rFonts w:ascii="Wingdings" w:hAnsi="Wingdings" w:hint="default"/>
      </w:rPr>
    </w:lvl>
    <w:lvl w:ilvl="3" w:tplc="1E9E02B8">
      <w:start w:val="1"/>
      <w:numFmt w:val="bullet"/>
      <w:lvlText w:val=""/>
      <w:lvlJc w:val="left"/>
      <w:pPr>
        <w:ind w:left="2880" w:hanging="360"/>
      </w:pPr>
      <w:rPr>
        <w:rFonts w:ascii="Symbol" w:hAnsi="Symbol" w:hint="default"/>
      </w:rPr>
    </w:lvl>
    <w:lvl w:ilvl="4" w:tplc="BFF813C6">
      <w:start w:val="1"/>
      <w:numFmt w:val="bullet"/>
      <w:lvlText w:val="o"/>
      <w:lvlJc w:val="left"/>
      <w:pPr>
        <w:ind w:left="3600" w:hanging="360"/>
      </w:pPr>
      <w:rPr>
        <w:rFonts w:ascii="Courier New" w:hAnsi="Courier New" w:cs="Courier New" w:hint="default"/>
      </w:rPr>
    </w:lvl>
    <w:lvl w:ilvl="5" w:tplc="FCDE6C76">
      <w:start w:val="1"/>
      <w:numFmt w:val="bullet"/>
      <w:lvlText w:val=""/>
      <w:lvlJc w:val="left"/>
      <w:pPr>
        <w:ind w:left="4320" w:hanging="360"/>
      </w:pPr>
      <w:rPr>
        <w:rFonts w:ascii="Wingdings" w:hAnsi="Wingdings" w:hint="default"/>
      </w:rPr>
    </w:lvl>
    <w:lvl w:ilvl="6" w:tplc="4EAED70A">
      <w:start w:val="1"/>
      <w:numFmt w:val="bullet"/>
      <w:lvlText w:val=""/>
      <w:lvlJc w:val="left"/>
      <w:pPr>
        <w:ind w:left="5040" w:hanging="360"/>
      </w:pPr>
      <w:rPr>
        <w:rFonts w:ascii="Symbol" w:hAnsi="Symbol" w:hint="default"/>
      </w:rPr>
    </w:lvl>
    <w:lvl w:ilvl="7" w:tplc="48740E80">
      <w:start w:val="1"/>
      <w:numFmt w:val="bullet"/>
      <w:lvlText w:val="o"/>
      <w:lvlJc w:val="left"/>
      <w:pPr>
        <w:ind w:left="5760" w:hanging="360"/>
      </w:pPr>
      <w:rPr>
        <w:rFonts w:ascii="Courier New" w:hAnsi="Courier New" w:cs="Courier New" w:hint="default"/>
      </w:rPr>
    </w:lvl>
    <w:lvl w:ilvl="8" w:tplc="9D287A44">
      <w:start w:val="1"/>
      <w:numFmt w:val="bullet"/>
      <w:lvlText w:val=""/>
      <w:lvlJc w:val="left"/>
      <w:pPr>
        <w:ind w:left="6480" w:hanging="360"/>
      </w:pPr>
      <w:rPr>
        <w:rFonts w:ascii="Wingdings" w:hAnsi="Wingdings" w:hint="default"/>
      </w:rPr>
    </w:lvl>
  </w:abstractNum>
  <w:abstractNum w:abstractNumId="18" w15:restartNumberingAfterBreak="0">
    <w:nsid w:val="7B332032"/>
    <w:multiLevelType w:val="hybridMultilevel"/>
    <w:tmpl w:val="8788F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22DBD"/>
    <w:multiLevelType w:val="hybridMultilevel"/>
    <w:tmpl w:val="CD885026"/>
    <w:lvl w:ilvl="0" w:tplc="3DFEB882">
      <w:numFmt w:val="bullet"/>
      <w:lvlText w:val="-"/>
      <w:lvlJc w:val="left"/>
      <w:pPr>
        <w:ind w:left="720" w:hanging="360"/>
      </w:pPr>
      <w:rPr>
        <w:rFonts w:ascii="Calibri" w:eastAsia="Calibri" w:hAnsi="Calibri" w:hint="default"/>
      </w:rPr>
    </w:lvl>
    <w:lvl w:ilvl="1" w:tplc="DAEC2E2E">
      <w:start w:val="1"/>
      <w:numFmt w:val="bullet"/>
      <w:lvlText w:val="o"/>
      <w:lvlJc w:val="left"/>
      <w:pPr>
        <w:ind w:left="1440" w:hanging="360"/>
      </w:pPr>
      <w:rPr>
        <w:rFonts w:ascii="Courier New" w:hAnsi="Courier New" w:cs="Courier New" w:hint="default"/>
      </w:rPr>
    </w:lvl>
    <w:lvl w:ilvl="2" w:tplc="08168504">
      <w:start w:val="1"/>
      <w:numFmt w:val="bullet"/>
      <w:lvlText w:val=""/>
      <w:lvlJc w:val="left"/>
      <w:pPr>
        <w:ind w:left="2160" w:hanging="360"/>
      </w:pPr>
      <w:rPr>
        <w:rFonts w:ascii="Wingdings" w:hAnsi="Wingdings" w:hint="default"/>
      </w:rPr>
    </w:lvl>
    <w:lvl w:ilvl="3" w:tplc="74322AD8">
      <w:start w:val="1"/>
      <w:numFmt w:val="bullet"/>
      <w:lvlText w:val=""/>
      <w:lvlJc w:val="left"/>
      <w:pPr>
        <w:ind w:left="2880" w:hanging="360"/>
      </w:pPr>
      <w:rPr>
        <w:rFonts w:ascii="Symbol" w:hAnsi="Symbol" w:hint="default"/>
      </w:rPr>
    </w:lvl>
    <w:lvl w:ilvl="4" w:tplc="FCDE951C">
      <w:start w:val="1"/>
      <w:numFmt w:val="bullet"/>
      <w:lvlText w:val="o"/>
      <w:lvlJc w:val="left"/>
      <w:pPr>
        <w:ind w:left="3600" w:hanging="360"/>
      </w:pPr>
      <w:rPr>
        <w:rFonts w:ascii="Courier New" w:hAnsi="Courier New" w:cs="Courier New" w:hint="default"/>
      </w:rPr>
    </w:lvl>
    <w:lvl w:ilvl="5" w:tplc="02968B06">
      <w:start w:val="1"/>
      <w:numFmt w:val="bullet"/>
      <w:lvlText w:val=""/>
      <w:lvlJc w:val="left"/>
      <w:pPr>
        <w:ind w:left="4320" w:hanging="360"/>
      </w:pPr>
      <w:rPr>
        <w:rFonts w:ascii="Wingdings" w:hAnsi="Wingdings" w:hint="default"/>
      </w:rPr>
    </w:lvl>
    <w:lvl w:ilvl="6" w:tplc="F1D0498C">
      <w:start w:val="1"/>
      <w:numFmt w:val="bullet"/>
      <w:lvlText w:val=""/>
      <w:lvlJc w:val="left"/>
      <w:pPr>
        <w:ind w:left="5040" w:hanging="360"/>
      </w:pPr>
      <w:rPr>
        <w:rFonts w:ascii="Symbol" w:hAnsi="Symbol" w:hint="default"/>
      </w:rPr>
    </w:lvl>
    <w:lvl w:ilvl="7" w:tplc="EEA605F4">
      <w:start w:val="1"/>
      <w:numFmt w:val="bullet"/>
      <w:lvlText w:val="o"/>
      <w:lvlJc w:val="left"/>
      <w:pPr>
        <w:ind w:left="5760" w:hanging="360"/>
      </w:pPr>
      <w:rPr>
        <w:rFonts w:ascii="Courier New" w:hAnsi="Courier New" w:cs="Courier New" w:hint="default"/>
      </w:rPr>
    </w:lvl>
    <w:lvl w:ilvl="8" w:tplc="AF42F3EE">
      <w:start w:val="1"/>
      <w:numFmt w:val="bullet"/>
      <w:lvlText w:val=""/>
      <w:lvlJc w:val="left"/>
      <w:pPr>
        <w:ind w:left="6480" w:hanging="360"/>
      </w:pPr>
      <w:rPr>
        <w:rFonts w:ascii="Wingdings" w:hAnsi="Wingdings" w:hint="default"/>
      </w:rPr>
    </w:lvl>
  </w:abstractNum>
  <w:abstractNum w:abstractNumId="20" w15:restartNumberingAfterBreak="0">
    <w:nsid w:val="7FD554CE"/>
    <w:multiLevelType w:val="hybridMultilevel"/>
    <w:tmpl w:val="679E73B6"/>
    <w:lvl w:ilvl="0" w:tplc="AD924AA4">
      <w:start w:val="1"/>
      <w:numFmt w:val="bullet"/>
      <w:lvlText w:val=""/>
      <w:lvlJc w:val="left"/>
      <w:pPr>
        <w:ind w:left="1440" w:hanging="360"/>
      </w:pPr>
      <w:rPr>
        <w:rFonts w:ascii="Symbol" w:hAnsi="Symbol" w:hint="default"/>
      </w:rPr>
    </w:lvl>
    <w:lvl w:ilvl="1" w:tplc="D9EA7D62">
      <w:start w:val="1"/>
      <w:numFmt w:val="bullet"/>
      <w:lvlText w:val="o"/>
      <w:lvlJc w:val="left"/>
      <w:pPr>
        <w:ind w:left="2160" w:hanging="360"/>
      </w:pPr>
      <w:rPr>
        <w:rFonts w:ascii="Courier New" w:hAnsi="Courier New" w:cs="Courier New" w:hint="default"/>
      </w:rPr>
    </w:lvl>
    <w:lvl w:ilvl="2" w:tplc="8708DBCC">
      <w:start w:val="1"/>
      <w:numFmt w:val="bullet"/>
      <w:lvlText w:val=""/>
      <w:lvlJc w:val="left"/>
      <w:pPr>
        <w:ind w:left="2880" w:hanging="360"/>
      </w:pPr>
      <w:rPr>
        <w:rFonts w:ascii="Wingdings" w:hAnsi="Wingdings" w:hint="default"/>
      </w:rPr>
    </w:lvl>
    <w:lvl w:ilvl="3" w:tplc="BEE877DA">
      <w:start w:val="1"/>
      <w:numFmt w:val="bullet"/>
      <w:lvlText w:val=""/>
      <w:lvlJc w:val="left"/>
      <w:pPr>
        <w:ind w:left="3600" w:hanging="360"/>
      </w:pPr>
      <w:rPr>
        <w:rFonts w:ascii="Symbol" w:hAnsi="Symbol" w:hint="default"/>
      </w:rPr>
    </w:lvl>
    <w:lvl w:ilvl="4" w:tplc="6C1009A2">
      <w:start w:val="1"/>
      <w:numFmt w:val="bullet"/>
      <w:lvlText w:val="o"/>
      <w:lvlJc w:val="left"/>
      <w:pPr>
        <w:ind w:left="4320" w:hanging="360"/>
      </w:pPr>
      <w:rPr>
        <w:rFonts w:ascii="Courier New" w:hAnsi="Courier New" w:cs="Courier New" w:hint="default"/>
      </w:rPr>
    </w:lvl>
    <w:lvl w:ilvl="5" w:tplc="E506A0E0">
      <w:start w:val="1"/>
      <w:numFmt w:val="bullet"/>
      <w:lvlText w:val=""/>
      <w:lvlJc w:val="left"/>
      <w:pPr>
        <w:ind w:left="5040" w:hanging="360"/>
      </w:pPr>
      <w:rPr>
        <w:rFonts w:ascii="Wingdings" w:hAnsi="Wingdings" w:hint="default"/>
      </w:rPr>
    </w:lvl>
    <w:lvl w:ilvl="6" w:tplc="29CA717A">
      <w:start w:val="1"/>
      <w:numFmt w:val="bullet"/>
      <w:lvlText w:val=""/>
      <w:lvlJc w:val="left"/>
      <w:pPr>
        <w:ind w:left="5760" w:hanging="360"/>
      </w:pPr>
      <w:rPr>
        <w:rFonts w:ascii="Symbol" w:hAnsi="Symbol" w:hint="default"/>
      </w:rPr>
    </w:lvl>
    <w:lvl w:ilvl="7" w:tplc="C3985588">
      <w:start w:val="1"/>
      <w:numFmt w:val="bullet"/>
      <w:lvlText w:val="o"/>
      <w:lvlJc w:val="left"/>
      <w:pPr>
        <w:ind w:left="6480" w:hanging="360"/>
      </w:pPr>
      <w:rPr>
        <w:rFonts w:ascii="Courier New" w:hAnsi="Courier New" w:cs="Courier New" w:hint="default"/>
      </w:rPr>
    </w:lvl>
    <w:lvl w:ilvl="8" w:tplc="DC38E6F6">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17"/>
  </w:num>
  <w:num w:numId="4">
    <w:abstractNumId w:val="0"/>
  </w:num>
  <w:num w:numId="5">
    <w:abstractNumId w:val="13"/>
  </w:num>
  <w:num w:numId="6">
    <w:abstractNumId w:val="19"/>
  </w:num>
  <w:num w:numId="7">
    <w:abstractNumId w:val="11"/>
  </w:num>
  <w:num w:numId="8">
    <w:abstractNumId w:val="6"/>
  </w:num>
  <w:num w:numId="9">
    <w:abstractNumId w:val="20"/>
  </w:num>
  <w:num w:numId="10">
    <w:abstractNumId w:val="3"/>
  </w:num>
  <w:num w:numId="11">
    <w:abstractNumId w:val="16"/>
  </w:num>
  <w:num w:numId="12">
    <w:abstractNumId w:val="4"/>
  </w:num>
  <w:num w:numId="13">
    <w:abstractNumId w:val="1"/>
  </w:num>
  <w:num w:numId="14">
    <w:abstractNumId w:val="5"/>
  </w:num>
  <w:num w:numId="15">
    <w:abstractNumId w:val="8"/>
  </w:num>
  <w:num w:numId="16">
    <w:abstractNumId w:val="7"/>
  </w:num>
  <w:num w:numId="17">
    <w:abstractNumId w:val="18"/>
  </w:num>
  <w:num w:numId="18">
    <w:abstractNumId w:val="9"/>
  </w:num>
  <w:num w:numId="19">
    <w:abstractNumId w:val="10"/>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8FB"/>
    <w:rsid w:val="000159AC"/>
    <w:rsid w:val="0001722B"/>
    <w:rsid w:val="000336E9"/>
    <w:rsid w:val="00052DBF"/>
    <w:rsid w:val="000927BA"/>
    <w:rsid w:val="000D0EB8"/>
    <w:rsid w:val="00134F32"/>
    <w:rsid w:val="00154BD9"/>
    <w:rsid w:val="00155457"/>
    <w:rsid w:val="00157CB1"/>
    <w:rsid w:val="001C1A75"/>
    <w:rsid w:val="001C6D43"/>
    <w:rsid w:val="001D1F7C"/>
    <w:rsid w:val="001F2209"/>
    <w:rsid w:val="00213EBC"/>
    <w:rsid w:val="00216413"/>
    <w:rsid w:val="00225AAF"/>
    <w:rsid w:val="00234B43"/>
    <w:rsid w:val="00243D14"/>
    <w:rsid w:val="00245DEF"/>
    <w:rsid w:val="002537A0"/>
    <w:rsid w:val="002561A1"/>
    <w:rsid w:val="00274C60"/>
    <w:rsid w:val="00283C38"/>
    <w:rsid w:val="00283F67"/>
    <w:rsid w:val="002863AB"/>
    <w:rsid w:val="00290569"/>
    <w:rsid w:val="002917C6"/>
    <w:rsid w:val="002973E2"/>
    <w:rsid w:val="00297BE9"/>
    <w:rsid w:val="002A6917"/>
    <w:rsid w:val="002B1CC7"/>
    <w:rsid w:val="002D7F69"/>
    <w:rsid w:val="002E1495"/>
    <w:rsid w:val="002F6084"/>
    <w:rsid w:val="00303097"/>
    <w:rsid w:val="00315775"/>
    <w:rsid w:val="00315E3A"/>
    <w:rsid w:val="00322360"/>
    <w:rsid w:val="0034594B"/>
    <w:rsid w:val="00347A4D"/>
    <w:rsid w:val="00347AF0"/>
    <w:rsid w:val="00356EF4"/>
    <w:rsid w:val="0037170E"/>
    <w:rsid w:val="0039466D"/>
    <w:rsid w:val="003B6D42"/>
    <w:rsid w:val="003B77BA"/>
    <w:rsid w:val="003C77FE"/>
    <w:rsid w:val="003D1FBF"/>
    <w:rsid w:val="003F44F8"/>
    <w:rsid w:val="004036C5"/>
    <w:rsid w:val="0042135F"/>
    <w:rsid w:val="0042714D"/>
    <w:rsid w:val="00427566"/>
    <w:rsid w:val="00431C09"/>
    <w:rsid w:val="004377BF"/>
    <w:rsid w:val="00461082"/>
    <w:rsid w:val="004A1A4F"/>
    <w:rsid w:val="004B0CF5"/>
    <w:rsid w:val="004C23A2"/>
    <w:rsid w:val="004F116B"/>
    <w:rsid w:val="00505445"/>
    <w:rsid w:val="00534992"/>
    <w:rsid w:val="005445C7"/>
    <w:rsid w:val="00546D71"/>
    <w:rsid w:val="00553129"/>
    <w:rsid w:val="00577B55"/>
    <w:rsid w:val="005802CE"/>
    <w:rsid w:val="00582CC4"/>
    <w:rsid w:val="005C5401"/>
    <w:rsid w:val="005D168C"/>
    <w:rsid w:val="005E2129"/>
    <w:rsid w:val="005F3567"/>
    <w:rsid w:val="005F46D7"/>
    <w:rsid w:val="006049C8"/>
    <w:rsid w:val="006078A2"/>
    <w:rsid w:val="00624035"/>
    <w:rsid w:val="0063198C"/>
    <w:rsid w:val="00632AD3"/>
    <w:rsid w:val="006540C0"/>
    <w:rsid w:val="0065729F"/>
    <w:rsid w:val="006668B9"/>
    <w:rsid w:val="006A0DCB"/>
    <w:rsid w:val="006D0132"/>
    <w:rsid w:val="006D188D"/>
    <w:rsid w:val="006E29E9"/>
    <w:rsid w:val="006F1AB6"/>
    <w:rsid w:val="006F6441"/>
    <w:rsid w:val="0072255E"/>
    <w:rsid w:val="00730502"/>
    <w:rsid w:val="00735791"/>
    <w:rsid w:val="00755AE8"/>
    <w:rsid w:val="00762A7F"/>
    <w:rsid w:val="007711F1"/>
    <w:rsid w:val="00775610"/>
    <w:rsid w:val="00776598"/>
    <w:rsid w:val="00787585"/>
    <w:rsid w:val="007928FB"/>
    <w:rsid w:val="007931F2"/>
    <w:rsid w:val="007A13A1"/>
    <w:rsid w:val="007C6D90"/>
    <w:rsid w:val="007E0A17"/>
    <w:rsid w:val="007E0E1A"/>
    <w:rsid w:val="007E51C9"/>
    <w:rsid w:val="00830927"/>
    <w:rsid w:val="00830E29"/>
    <w:rsid w:val="00844475"/>
    <w:rsid w:val="00872994"/>
    <w:rsid w:val="0088331E"/>
    <w:rsid w:val="00883CD7"/>
    <w:rsid w:val="00891241"/>
    <w:rsid w:val="008C18BA"/>
    <w:rsid w:val="008E3EB9"/>
    <w:rsid w:val="009076FF"/>
    <w:rsid w:val="00912A95"/>
    <w:rsid w:val="009663ED"/>
    <w:rsid w:val="00974C54"/>
    <w:rsid w:val="009C7A72"/>
    <w:rsid w:val="009D3037"/>
    <w:rsid w:val="009F492C"/>
    <w:rsid w:val="00A15E08"/>
    <w:rsid w:val="00A62F41"/>
    <w:rsid w:val="00A764BE"/>
    <w:rsid w:val="00A80A89"/>
    <w:rsid w:val="00A85E7A"/>
    <w:rsid w:val="00A85F8C"/>
    <w:rsid w:val="00A92FF0"/>
    <w:rsid w:val="00AC0C51"/>
    <w:rsid w:val="00AE034E"/>
    <w:rsid w:val="00B03017"/>
    <w:rsid w:val="00B1509D"/>
    <w:rsid w:val="00B22815"/>
    <w:rsid w:val="00B44DE6"/>
    <w:rsid w:val="00B724DA"/>
    <w:rsid w:val="00B73694"/>
    <w:rsid w:val="00BA3599"/>
    <w:rsid w:val="00BB1BD6"/>
    <w:rsid w:val="00BC04A7"/>
    <w:rsid w:val="00BC663D"/>
    <w:rsid w:val="00BE6F69"/>
    <w:rsid w:val="00BF29CA"/>
    <w:rsid w:val="00BF67A7"/>
    <w:rsid w:val="00C000FE"/>
    <w:rsid w:val="00C317B3"/>
    <w:rsid w:val="00C46730"/>
    <w:rsid w:val="00C673C4"/>
    <w:rsid w:val="00C7484B"/>
    <w:rsid w:val="00C80F15"/>
    <w:rsid w:val="00C91C6B"/>
    <w:rsid w:val="00C93C11"/>
    <w:rsid w:val="00C93E99"/>
    <w:rsid w:val="00CA1D01"/>
    <w:rsid w:val="00CB76CE"/>
    <w:rsid w:val="00CC2103"/>
    <w:rsid w:val="00CC6534"/>
    <w:rsid w:val="00CD0BDE"/>
    <w:rsid w:val="00CD15D7"/>
    <w:rsid w:val="00CD7C21"/>
    <w:rsid w:val="00CE045C"/>
    <w:rsid w:val="00CE2255"/>
    <w:rsid w:val="00D0671E"/>
    <w:rsid w:val="00D22ECB"/>
    <w:rsid w:val="00D26709"/>
    <w:rsid w:val="00D36D5A"/>
    <w:rsid w:val="00D42391"/>
    <w:rsid w:val="00D50FB0"/>
    <w:rsid w:val="00D67A6C"/>
    <w:rsid w:val="00D7407E"/>
    <w:rsid w:val="00D925E3"/>
    <w:rsid w:val="00D961B5"/>
    <w:rsid w:val="00DA4A74"/>
    <w:rsid w:val="00DC702D"/>
    <w:rsid w:val="00DD7145"/>
    <w:rsid w:val="00DE5A49"/>
    <w:rsid w:val="00E10802"/>
    <w:rsid w:val="00E364BF"/>
    <w:rsid w:val="00E54D0C"/>
    <w:rsid w:val="00E81E39"/>
    <w:rsid w:val="00E90093"/>
    <w:rsid w:val="00E9155A"/>
    <w:rsid w:val="00E94E41"/>
    <w:rsid w:val="00E95801"/>
    <w:rsid w:val="00E95A1D"/>
    <w:rsid w:val="00EB0E9C"/>
    <w:rsid w:val="00ED743A"/>
    <w:rsid w:val="00EF041B"/>
    <w:rsid w:val="00EF5368"/>
    <w:rsid w:val="00EF6293"/>
    <w:rsid w:val="00F035F9"/>
    <w:rsid w:val="00F20B91"/>
    <w:rsid w:val="00F3417E"/>
    <w:rsid w:val="00F35331"/>
    <w:rsid w:val="00F4550A"/>
    <w:rsid w:val="00F52B5C"/>
    <w:rsid w:val="00F86E70"/>
    <w:rsid w:val="00F91882"/>
    <w:rsid w:val="00FB31AC"/>
    <w:rsid w:val="00FE5EDB"/>
    <w:rsid w:val="00F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15363C68-E074-465A-86EB-A423625D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084"/>
  </w:style>
  <w:style w:type="paragraph" w:styleId="Heading1">
    <w:name w:val="heading 1"/>
    <w:basedOn w:val="Normal"/>
    <w:link w:val="Heading1Char"/>
    <w:uiPriority w:val="9"/>
    <w:qFormat/>
    <w:rsid w:val="00DD7145"/>
    <w:pPr>
      <w:keepNext/>
      <w:keepLines/>
      <w:spacing w:before="240"/>
      <w:outlineLvl w:val="0"/>
    </w:pPr>
    <w:rPr>
      <w:rFonts w:ascii="Calibri Light"/>
      <w:color w:val="2E74B5"/>
      <w:sz w:val="32"/>
      <w:szCs w:val="32"/>
    </w:rPr>
  </w:style>
  <w:style w:type="paragraph" w:styleId="Heading2">
    <w:name w:val="heading 2"/>
    <w:basedOn w:val="Normal"/>
    <w:link w:val="Heading2Char"/>
    <w:uiPriority w:val="9"/>
    <w:qFormat/>
    <w:rsid w:val="00DD7145"/>
    <w:pPr>
      <w:keepNext/>
      <w:keepLines/>
      <w:spacing w:before="40"/>
      <w:outlineLvl w:val="1"/>
    </w:pPr>
    <w:rPr>
      <w:rFonts w:ascii="Calibri Light"/>
      <w:color w:val="2E74B5"/>
      <w:sz w:val="26"/>
      <w:szCs w:val="26"/>
    </w:rPr>
  </w:style>
  <w:style w:type="paragraph" w:styleId="Heading3">
    <w:name w:val="heading 3"/>
    <w:basedOn w:val="Normal"/>
    <w:link w:val="Heading3Char"/>
    <w:uiPriority w:val="9"/>
    <w:qFormat/>
    <w:rsid w:val="00DD7145"/>
    <w:pPr>
      <w:keepNext/>
      <w:keepLines/>
      <w:spacing w:before="40"/>
      <w:outlineLvl w:val="2"/>
    </w:pPr>
    <w:rPr>
      <w:rFonts w:ascii="Calibri Light"/>
      <w:color w:val="1F4D78"/>
      <w:sz w:val="24"/>
      <w:szCs w:val="24"/>
    </w:rPr>
  </w:style>
  <w:style w:type="paragraph" w:styleId="Heading4">
    <w:name w:val="heading 4"/>
    <w:basedOn w:val="Normal"/>
    <w:link w:val="Heading4Char"/>
    <w:uiPriority w:val="9"/>
    <w:qFormat/>
    <w:rsid w:val="00DD7145"/>
    <w:pPr>
      <w:keepNext/>
      <w:keepLines/>
      <w:spacing w:before="40"/>
      <w:outlineLvl w:val="3"/>
    </w:pPr>
    <w:rPr>
      <w:rFonts w:ascii="Calibri Light"/>
      <w:i/>
      <w:color w:val="2E74B5"/>
    </w:rPr>
  </w:style>
  <w:style w:type="paragraph" w:styleId="Heading5">
    <w:name w:val="heading 5"/>
    <w:basedOn w:val="Normal"/>
    <w:link w:val="Heading5Char"/>
    <w:uiPriority w:val="9"/>
    <w:qFormat/>
    <w:rsid w:val="00DD7145"/>
    <w:pPr>
      <w:keepNext/>
      <w:keepLines/>
      <w:spacing w:before="40"/>
      <w:outlineLvl w:val="4"/>
    </w:pPr>
    <w:rPr>
      <w:rFonts w:ascii="Calibri Light"/>
      <w:color w:val="2E74B5"/>
    </w:rPr>
  </w:style>
  <w:style w:type="paragraph" w:styleId="Heading6">
    <w:name w:val="heading 6"/>
    <w:basedOn w:val="Normal"/>
    <w:link w:val="Heading6Char"/>
    <w:uiPriority w:val="9"/>
    <w:qFormat/>
    <w:rsid w:val="00DD7145"/>
    <w:pPr>
      <w:keepNext/>
      <w:keepLines/>
      <w:spacing w:before="40"/>
      <w:outlineLvl w:val="5"/>
    </w:pPr>
    <w:rPr>
      <w:rFonts w:ascii="Calibri Light"/>
      <w:color w:val="1F4D78"/>
    </w:rPr>
  </w:style>
  <w:style w:type="paragraph" w:styleId="Heading7">
    <w:name w:val="heading 7"/>
    <w:basedOn w:val="Normal"/>
    <w:link w:val="Heading7Char"/>
    <w:uiPriority w:val="9"/>
    <w:qFormat/>
    <w:rsid w:val="00DD7145"/>
    <w:pPr>
      <w:keepNext/>
      <w:keepLines/>
      <w:spacing w:before="40"/>
      <w:outlineLvl w:val="6"/>
    </w:pPr>
    <w:rPr>
      <w:rFonts w:ascii="Calibri Light"/>
      <w:i/>
      <w:color w:val="1F4D78"/>
    </w:rPr>
  </w:style>
  <w:style w:type="paragraph" w:styleId="Heading8">
    <w:name w:val="heading 8"/>
    <w:basedOn w:val="Normal"/>
    <w:link w:val="Heading8Char"/>
    <w:uiPriority w:val="9"/>
    <w:qFormat/>
    <w:rsid w:val="00DD7145"/>
    <w:pPr>
      <w:keepNext/>
      <w:keepLines/>
      <w:spacing w:before="40"/>
      <w:outlineLvl w:val="7"/>
    </w:pPr>
    <w:rPr>
      <w:rFonts w:ascii="Calibri Light"/>
      <w:color w:val="272727"/>
      <w:sz w:val="21"/>
      <w:szCs w:val="21"/>
    </w:rPr>
  </w:style>
  <w:style w:type="paragraph" w:styleId="Heading9">
    <w:name w:val="heading 9"/>
    <w:basedOn w:val="Normal"/>
    <w:link w:val="Heading9Char"/>
    <w:uiPriority w:val="9"/>
    <w:qFormat/>
    <w:rsid w:val="00DD7145"/>
    <w:pPr>
      <w:keepNext/>
      <w:keepLines/>
      <w:spacing w:before="40"/>
      <w:outlineLvl w:val="8"/>
    </w:pPr>
    <w:rPr>
      <w:rFonts w:ascii="Calibri Light"/>
      <w:i/>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45"/>
    <w:rPr>
      <w:rFonts w:ascii="Calibri Light"/>
      <w:color w:val="2E74B5"/>
      <w:sz w:val="32"/>
      <w:szCs w:val="32"/>
    </w:rPr>
  </w:style>
  <w:style w:type="character" w:customStyle="1" w:styleId="Heading2Char">
    <w:name w:val="Heading 2 Char"/>
    <w:basedOn w:val="DefaultParagraphFont"/>
    <w:link w:val="Heading2"/>
    <w:uiPriority w:val="9"/>
    <w:rsid w:val="00DD7145"/>
    <w:rPr>
      <w:rFonts w:ascii="Calibri Light"/>
      <w:color w:val="2E74B5"/>
      <w:sz w:val="26"/>
      <w:szCs w:val="26"/>
    </w:rPr>
  </w:style>
  <w:style w:type="character" w:customStyle="1" w:styleId="Heading3Char">
    <w:name w:val="Heading 3 Char"/>
    <w:basedOn w:val="DefaultParagraphFont"/>
    <w:link w:val="Heading3"/>
    <w:uiPriority w:val="9"/>
    <w:rsid w:val="00DD7145"/>
    <w:rPr>
      <w:rFonts w:ascii="Calibri Light"/>
      <w:color w:val="1F4D78"/>
      <w:sz w:val="24"/>
      <w:szCs w:val="24"/>
    </w:rPr>
  </w:style>
  <w:style w:type="character" w:customStyle="1" w:styleId="Heading4Char">
    <w:name w:val="Heading 4 Char"/>
    <w:basedOn w:val="DefaultParagraphFont"/>
    <w:link w:val="Heading4"/>
    <w:uiPriority w:val="9"/>
    <w:rsid w:val="00DD7145"/>
    <w:rPr>
      <w:rFonts w:ascii="Calibri Light"/>
      <w:i/>
      <w:color w:val="2E74B5"/>
    </w:rPr>
  </w:style>
  <w:style w:type="character" w:customStyle="1" w:styleId="Heading5Char">
    <w:name w:val="Heading 5 Char"/>
    <w:basedOn w:val="DefaultParagraphFont"/>
    <w:link w:val="Heading5"/>
    <w:uiPriority w:val="9"/>
    <w:rsid w:val="00DD7145"/>
    <w:rPr>
      <w:rFonts w:ascii="Calibri Light"/>
      <w:color w:val="2E74B5"/>
    </w:rPr>
  </w:style>
  <w:style w:type="character" w:customStyle="1" w:styleId="Heading6Char">
    <w:name w:val="Heading 6 Char"/>
    <w:basedOn w:val="DefaultParagraphFont"/>
    <w:link w:val="Heading6"/>
    <w:uiPriority w:val="9"/>
    <w:rsid w:val="00DD7145"/>
    <w:rPr>
      <w:rFonts w:ascii="Calibri Light"/>
      <w:color w:val="1F4D78"/>
    </w:rPr>
  </w:style>
  <w:style w:type="character" w:customStyle="1" w:styleId="Heading7Char">
    <w:name w:val="Heading 7 Char"/>
    <w:basedOn w:val="DefaultParagraphFont"/>
    <w:link w:val="Heading7"/>
    <w:uiPriority w:val="9"/>
    <w:rsid w:val="00DD7145"/>
    <w:rPr>
      <w:rFonts w:ascii="Calibri Light"/>
      <w:i/>
      <w:color w:val="1F4D78"/>
    </w:rPr>
  </w:style>
  <w:style w:type="character" w:customStyle="1" w:styleId="Heading8Char">
    <w:name w:val="Heading 8 Char"/>
    <w:basedOn w:val="DefaultParagraphFont"/>
    <w:link w:val="Heading8"/>
    <w:uiPriority w:val="9"/>
    <w:rsid w:val="00DD7145"/>
    <w:rPr>
      <w:rFonts w:ascii="Calibri Light"/>
      <w:color w:val="272727"/>
      <w:sz w:val="21"/>
      <w:szCs w:val="21"/>
    </w:rPr>
  </w:style>
  <w:style w:type="character" w:customStyle="1" w:styleId="Heading9Char">
    <w:name w:val="Heading 9 Char"/>
    <w:basedOn w:val="DefaultParagraphFont"/>
    <w:link w:val="Heading9"/>
    <w:uiPriority w:val="9"/>
    <w:rsid w:val="00DD7145"/>
    <w:rPr>
      <w:rFonts w:ascii="Calibri Light"/>
      <w:i/>
      <w:color w:val="272727"/>
      <w:sz w:val="21"/>
      <w:szCs w:val="21"/>
    </w:rPr>
  </w:style>
  <w:style w:type="paragraph" w:styleId="Title">
    <w:name w:val="Title"/>
    <w:basedOn w:val="Normal"/>
    <w:link w:val="TitleChar"/>
    <w:uiPriority w:val="10"/>
    <w:qFormat/>
    <w:rsid w:val="00DD7145"/>
    <w:pPr>
      <w:contextualSpacing/>
    </w:pPr>
    <w:rPr>
      <w:rFonts w:ascii="Calibri Light"/>
      <w:spacing w:val="-10"/>
      <w:kern w:val="28"/>
      <w:sz w:val="56"/>
      <w:szCs w:val="56"/>
    </w:rPr>
  </w:style>
  <w:style w:type="character" w:customStyle="1" w:styleId="TitleChar">
    <w:name w:val="Title Char"/>
    <w:basedOn w:val="DefaultParagraphFont"/>
    <w:link w:val="Title"/>
    <w:uiPriority w:val="10"/>
    <w:rsid w:val="00DD7145"/>
    <w:rPr>
      <w:rFonts w:ascii="Calibri Light"/>
      <w:spacing w:val="-10"/>
      <w:kern w:val="28"/>
      <w:sz w:val="56"/>
      <w:szCs w:val="56"/>
    </w:rPr>
  </w:style>
  <w:style w:type="paragraph" w:styleId="Subtitle">
    <w:name w:val="Subtitle"/>
    <w:basedOn w:val="Normal"/>
    <w:link w:val="SubtitleChar"/>
    <w:uiPriority w:val="11"/>
    <w:qFormat/>
    <w:rsid w:val="00DD7145"/>
    <w:pPr>
      <w:numPr>
        <w:ilvl w:val="1"/>
      </w:numPr>
    </w:pPr>
    <w:rPr>
      <w:color w:val="5A5A5A"/>
      <w:spacing w:val="15"/>
    </w:rPr>
  </w:style>
  <w:style w:type="character" w:customStyle="1" w:styleId="SubtitleChar">
    <w:name w:val="Subtitle Char"/>
    <w:basedOn w:val="DefaultParagraphFont"/>
    <w:link w:val="Subtitle"/>
    <w:uiPriority w:val="11"/>
    <w:rsid w:val="00DD7145"/>
    <w:rPr>
      <w:color w:val="5A5A5A"/>
      <w:spacing w:val="15"/>
    </w:rPr>
  </w:style>
  <w:style w:type="character" w:styleId="SubtleEmphasis">
    <w:name w:val="Subtle Emphasis"/>
    <w:basedOn w:val="DefaultParagraphFont"/>
    <w:uiPriority w:val="19"/>
    <w:qFormat/>
    <w:rsid w:val="00DD7145"/>
    <w:rPr>
      <w:i/>
      <w:color w:val="404040"/>
    </w:rPr>
  </w:style>
  <w:style w:type="character" w:styleId="Emphasis">
    <w:name w:val="Emphasis"/>
    <w:basedOn w:val="DefaultParagraphFont"/>
    <w:uiPriority w:val="20"/>
    <w:qFormat/>
    <w:rsid w:val="00DD7145"/>
    <w:rPr>
      <w:i/>
    </w:rPr>
  </w:style>
  <w:style w:type="character" w:styleId="IntenseEmphasis">
    <w:name w:val="Intense Emphasis"/>
    <w:basedOn w:val="DefaultParagraphFont"/>
    <w:uiPriority w:val="21"/>
    <w:qFormat/>
    <w:rsid w:val="00DD7145"/>
    <w:rPr>
      <w:i/>
      <w:color w:val="5B9BD5"/>
    </w:rPr>
  </w:style>
  <w:style w:type="character" w:styleId="Strong">
    <w:name w:val="Strong"/>
    <w:basedOn w:val="DefaultParagraphFont"/>
    <w:uiPriority w:val="22"/>
    <w:qFormat/>
    <w:rsid w:val="00DD7145"/>
    <w:rPr>
      <w:b/>
    </w:rPr>
  </w:style>
  <w:style w:type="paragraph" w:styleId="Quote">
    <w:name w:val="Quote"/>
    <w:basedOn w:val="Normal"/>
    <w:link w:val="QuoteChar"/>
    <w:uiPriority w:val="29"/>
    <w:qFormat/>
    <w:rsid w:val="00DD7145"/>
    <w:pPr>
      <w:spacing w:before="200"/>
      <w:ind w:left="864" w:right="864"/>
      <w:jc w:val="center"/>
    </w:pPr>
    <w:rPr>
      <w:i/>
      <w:color w:val="404040"/>
    </w:rPr>
  </w:style>
  <w:style w:type="character" w:customStyle="1" w:styleId="QuoteChar">
    <w:name w:val="Quote Char"/>
    <w:basedOn w:val="DefaultParagraphFont"/>
    <w:link w:val="Quote"/>
    <w:uiPriority w:val="29"/>
    <w:rsid w:val="00DD7145"/>
    <w:rPr>
      <w:i/>
      <w:color w:val="404040"/>
    </w:rPr>
  </w:style>
  <w:style w:type="paragraph" w:styleId="IntenseQuote">
    <w:name w:val="Intense Quote"/>
    <w:basedOn w:val="Normal"/>
    <w:link w:val="IntenseQuoteChar"/>
    <w:uiPriority w:val="30"/>
    <w:qFormat/>
    <w:rsid w:val="00DD7145"/>
    <w:pPr>
      <w:pBdr>
        <w:top w:val="single" w:sz="4" w:space="10" w:color="5B9BD5" w:themeColor="accent1"/>
        <w:bottom w:val="single" w:sz="4" w:space="10" w:color="5B9BD5" w:themeColor="accent1"/>
      </w:pBdr>
      <w:spacing w:before="360" w:after="360"/>
      <w:ind w:left="864" w:right="864"/>
      <w:jc w:val="center"/>
    </w:pPr>
    <w:rPr>
      <w:i/>
      <w:color w:val="5B9BD5"/>
    </w:rPr>
  </w:style>
  <w:style w:type="character" w:customStyle="1" w:styleId="IntenseQuoteChar">
    <w:name w:val="Intense Quote Char"/>
    <w:basedOn w:val="DefaultParagraphFont"/>
    <w:link w:val="IntenseQuote"/>
    <w:uiPriority w:val="30"/>
    <w:rsid w:val="00DD7145"/>
    <w:rPr>
      <w:i/>
      <w:color w:val="5B9BD5"/>
    </w:rPr>
  </w:style>
  <w:style w:type="character" w:styleId="SubtleReference">
    <w:name w:val="Subtle Reference"/>
    <w:basedOn w:val="DefaultParagraphFont"/>
    <w:uiPriority w:val="31"/>
    <w:qFormat/>
    <w:rsid w:val="00DD7145"/>
    <w:rPr>
      <w:smallCaps/>
      <w:color w:val="5A5A5A"/>
    </w:rPr>
  </w:style>
  <w:style w:type="character" w:styleId="IntenseReference">
    <w:name w:val="Intense Reference"/>
    <w:basedOn w:val="DefaultParagraphFont"/>
    <w:uiPriority w:val="32"/>
    <w:qFormat/>
    <w:rsid w:val="00DD7145"/>
    <w:rPr>
      <w:b/>
      <w:smallCaps/>
      <w:color w:val="5B9BD5"/>
      <w:spacing w:val="5"/>
    </w:rPr>
  </w:style>
  <w:style w:type="character" w:styleId="BookTitle">
    <w:name w:val="Book Title"/>
    <w:basedOn w:val="DefaultParagraphFont"/>
    <w:uiPriority w:val="33"/>
    <w:qFormat/>
    <w:rsid w:val="00DD7145"/>
    <w:rPr>
      <w:b/>
      <w:i/>
      <w:spacing w:val="5"/>
    </w:rPr>
  </w:style>
  <w:style w:type="paragraph" w:styleId="ListParagraph">
    <w:name w:val="List Paragraph"/>
    <w:basedOn w:val="Normal"/>
    <w:uiPriority w:val="34"/>
    <w:qFormat/>
    <w:rsid w:val="00DD7145"/>
    <w:pPr>
      <w:ind w:left="720"/>
      <w:contextualSpacing/>
    </w:pPr>
  </w:style>
  <w:style w:type="character" w:styleId="Hyperlink">
    <w:name w:val="Hyperlink"/>
    <w:basedOn w:val="DefaultParagraphFont"/>
    <w:uiPriority w:val="99"/>
    <w:rsid w:val="00DD7145"/>
    <w:rPr>
      <w:color w:val="0563C1"/>
      <w:u w:val="single"/>
    </w:rPr>
  </w:style>
  <w:style w:type="character" w:styleId="FollowedHyperlink">
    <w:name w:val="FollowedHyperlink"/>
    <w:basedOn w:val="DefaultParagraphFont"/>
    <w:uiPriority w:val="99"/>
    <w:rsid w:val="00DD7145"/>
    <w:rPr>
      <w:color w:val="954F72"/>
      <w:u w:val="single"/>
    </w:rPr>
  </w:style>
  <w:style w:type="paragraph" w:styleId="Caption">
    <w:name w:val="caption"/>
    <w:basedOn w:val="Normal"/>
    <w:uiPriority w:val="35"/>
    <w:qFormat/>
    <w:rsid w:val="00DD7145"/>
    <w:pPr>
      <w:spacing w:after="200"/>
    </w:pPr>
    <w:rPr>
      <w:i/>
      <w:color w:val="44546A"/>
      <w:sz w:val="18"/>
      <w:szCs w:val="18"/>
    </w:rPr>
  </w:style>
  <w:style w:type="paragraph" w:styleId="Header">
    <w:name w:val="header"/>
    <w:basedOn w:val="Normal"/>
    <w:link w:val="HeaderChar"/>
    <w:uiPriority w:val="99"/>
    <w:rsid w:val="00DD7145"/>
    <w:pPr>
      <w:tabs>
        <w:tab w:val="center" w:pos="4680"/>
        <w:tab w:val="right" w:pos="9360"/>
      </w:tabs>
    </w:pPr>
  </w:style>
  <w:style w:type="character" w:customStyle="1" w:styleId="HeaderChar">
    <w:name w:val="Header Char"/>
    <w:basedOn w:val="DefaultParagraphFont"/>
    <w:link w:val="Header"/>
    <w:uiPriority w:val="99"/>
    <w:rsid w:val="00DD7145"/>
  </w:style>
  <w:style w:type="paragraph" w:styleId="Footer">
    <w:name w:val="footer"/>
    <w:basedOn w:val="Normal"/>
    <w:link w:val="FooterChar"/>
    <w:uiPriority w:val="99"/>
    <w:rsid w:val="00DD7145"/>
    <w:pPr>
      <w:tabs>
        <w:tab w:val="center" w:pos="4680"/>
        <w:tab w:val="right" w:pos="9360"/>
      </w:tabs>
    </w:pPr>
  </w:style>
  <w:style w:type="character" w:customStyle="1" w:styleId="FooterChar">
    <w:name w:val="Footer Char"/>
    <w:basedOn w:val="DefaultParagraphFont"/>
    <w:link w:val="Footer"/>
    <w:uiPriority w:val="99"/>
    <w:rsid w:val="00DD7145"/>
  </w:style>
  <w:style w:type="character" w:styleId="PlaceholderText">
    <w:name w:val="Placeholder Text"/>
    <w:basedOn w:val="DefaultParagraphFont"/>
    <w:uiPriority w:val="99"/>
    <w:rsid w:val="00DD7145"/>
    <w:rPr>
      <w:color w:val="808080"/>
    </w:rPr>
  </w:style>
  <w:style w:type="paragraph" w:styleId="BalloonText">
    <w:name w:val="Balloon Text"/>
    <w:basedOn w:val="Normal"/>
    <w:link w:val="BalloonTextChar"/>
    <w:uiPriority w:val="99"/>
    <w:semiHidden/>
    <w:unhideWhenUsed/>
    <w:rsid w:val="00775610"/>
    <w:rPr>
      <w:rFonts w:ascii="Tahoma" w:hAnsi="Tahoma" w:cs="Tahoma"/>
      <w:sz w:val="16"/>
      <w:szCs w:val="16"/>
    </w:rPr>
  </w:style>
  <w:style w:type="character" w:customStyle="1" w:styleId="BalloonTextChar">
    <w:name w:val="Balloon Text Char"/>
    <w:basedOn w:val="DefaultParagraphFont"/>
    <w:link w:val="BalloonText"/>
    <w:uiPriority w:val="99"/>
    <w:semiHidden/>
    <w:rsid w:val="00775610"/>
    <w:rPr>
      <w:rFonts w:ascii="Tahoma" w:hAnsi="Tahoma" w:cs="Tahoma"/>
      <w:sz w:val="16"/>
      <w:szCs w:val="16"/>
    </w:rPr>
  </w:style>
  <w:style w:type="paragraph" w:styleId="NoSpacing">
    <w:name w:val="No Spacing"/>
    <w:uiPriority w:val="1"/>
    <w:qFormat/>
    <w:rsid w:val="0034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0254">
      <w:bodyDiv w:val="1"/>
      <w:marLeft w:val="0"/>
      <w:marRight w:val="0"/>
      <w:marTop w:val="0"/>
      <w:marBottom w:val="0"/>
      <w:divBdr>
        <w:top w:val="none" w:sz="0" w:space="0" w:color="auto"/>
        <w:left w:val="none" w:sz="0" w:space="0" w:color="auto"/>
        <w:bottom w:val="none" w:sz="0" w:space="0" w:color="auto"/>
        <w:right w:val="none" w:sz="0" w:space="0" w:color="auto"/>
      </w:divBdr>
    </w:div>
    <w:div w:id="919875701">
      <w:bodyDiv w:val="1"/>
      <w:marLeft w:val="0"/>
      <w:marRight w:val="0"/>
      <w:marTop w:val="0"/>
      <w:marBottom w:val="0"/>
      <w:divBdr>
        <w:top w:val="none" w:sz="0" w:space="0" w:color="auto"/>
        <w:left w:val="none" w:sz="0" w:space="0" w:color="auto"/>
        <w:bottom w:val="none" w:sz="0" w:space="0" w:color="auto"/>
        <w:right w:val="none" w:sz="0" w:space="0" w:color="auto"/>
      </w:divBdr>
    </w:div>
    <w:div w:id="1151601549">
      <w:bodyDiv w:val="1"/>
      <w:marLeft w:val="0"/>
      <w:marRight w:val="0"/>
      <w:marTop w:val="0"/>
      <w:marBottom w:val="0"/>
      <w:divBdr>
        <w:top w:val="none" w:sz="0" w:space="0" w:color="auto"/>
        <w:left w:val="none" w:sz="0" w:space="0" w:color="auto"/>
        <w:bottom w:val="none" w:sz="0" w:space="0" w:color="auto"/>
        <w:right w:val="none" w:sz="0" w:space="0" w:color="auto"/>
      </w:divBdr>
    </w:div>
    <w:div w:id="16233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9C13E3E-AA1F-45E9-BBD6-C024FB32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635</TotalTime>
  <Pages>12</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2016-02-05T19:50:00Z</dcterms:created>
  <dcterms:modified xsi:type="dcterms:W3CDTF">2016-08-12T15:56:00Z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